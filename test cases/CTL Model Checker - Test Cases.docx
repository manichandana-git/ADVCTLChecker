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253B" w14:textId="77777777" w:rsidR="00311EF3" w:rsidRPr="007F4708" w:rsidRDefault="00311EF3" w:rsidP="00962E75">
      <w:pPr>
        <w:rPr>
          <w:b/>
          <w:u w:val="single"/>
        </w:rPr>
      </w:pPr>
      <w:bookmarkStart w:id="0" w:name="_Toc116267631"/>
      <w:r w:rsidRPr="007F4708">
        <w:rPr>
          <w:b/>
          <w:u w:val="single"/>
        </w:rPr>
        <w:t>Purpose</w:t>
      </w:r>
      <w:bookmarkEnd w:id="0"/>
    </w:p>
    <w:p w14:paraId="2BDC0CFF" w14:textId="77777777" w:rsidR="003A2273" w:rsidRDefault="00311EF3" w:rsidP="00962E75">
      <w:pPr>
        <w:rPr>
          <w:rFonts w:cs="Arial"/>
        </w:rPr>
      </w:pPr>
      <w:r w:rsidRPr="00FD3894">
        <w:rPr>
          <w:rFonts w:cs="Arial"/>
        </w:rPr>
        <w:t xml:space="preserve">This document describes </w:t>
      </w:r>
      <w:r w:rsidR="000D047A">
        <w:rPr>
          <w:rFonts w:cs="Arial"/>
        </w:rPr>
        <w:t>test cases</w:t>
      </w:r>
      <w:r w:rsidRPr="00FD3894">
        <w:rPr>
          <w:rFonts w:cs="Arial"/>
        </w:rPr>
        <w:t xml:space="preserve"> for </w:t>
      </w:r>
      <w:r w:rsidR="00772EAB">
        <w:rPr>
          <w:rFonts w:cs="Arial"/>
        </w:rPr>
        <w:t xml:space="preserve">the </w:t>
      </w:r>
      <w:r w:rsidR="006B487C">
        <w:rPr>
          <w:rFonts w:cs="Arial"/>
        </w:rPr>
        <w:t xml:space="preserve">CTL Model Checker </w:t>
      </w:r>
      <w:r w:rsidR="003437C3">
        <w:rPr>
          <w:rFonts w:cs="Arial"/>
        </w:rPr>
        <w:t>project</w:t>
      </w:r>
      <w:r w:rsidR="006B487C">
        <w:rPr>
          <w:rFonts w:cs="Arial"/>
        </w:rPr>
        <w:t>.</w:t>
      </w:r>
    </w:p>
    <w:p w14:paraId="33EB4DD5" w14:textId="77777777" w:rsidR="006B487C" w:rsidRDefault="006B487C" w:rsidP="00962E75">
      <w:pPr>
        <w:rPr>
          <w:rFonts w:cs="Arial"/>
        </w:rPr>
      </w:pPr>
    </w:p>
    <w:p w14:paraId="6515AAE2" w14:textId="77777777" w:rsidR="003A2273" w:rsidRPr="003A2273" w:rsidRDefault="003A2273" w:rsidP="00962E75">
      <w:pPr>
        <w:rPr>
          <w:b/>
          <w:u w:val="single"/>
        </w:rPr>
      </w:pPr>
      <w:r>
        <w:rPr>
          <w:rFonts w:cs="Arial"/>
          <w:b/>
          <w:u w:val="single"/>
        </w:rPr>
        <w:t>Scope</w:t>
      </w:r>
    </w:p>
    <w:p w14:paraId="0B499D63" w14:textId="77777777" w:rsidR="003A2273" w:rsidRDefault="003A2273" w:rsidP="00962E75">
      <w:r>
        <w:t xml:space="preserve">This document </w:t>
      </w:r>
      <w:r w:rsidR="00782B93">
        <w:t xml:space="preserve">contains a complete, cumulative set of test cases used in testing version </w:t>
      </w:r>
      <w:r w:rsidR="00F11575">
        <w:t>1</w:t>
      </w:r>
      <w:r w:rsidR="00452529">
        <w:t>.</w:t>
      </w:r>
      <w:r w:rsidR="00F11575">
        <w:t>0</w:t>
      </w:r>
      <w:r w:rsidR="00621243">
        <w:t xml:space="preserve"> </w:t>
      </w:r>
      <w:r w:rsidR="00782B93">
        <w:t xml:space="preserve">of the </w:t>
      </w:r>
      <w:r w:rsidR="00646DEF">
        <w:t xml:space="preserve">CTL Model Checker </w:t>
      </w:r>
      <w:r w:rsidR="00782B93">
        <w:t xml:space="preserve">application.  </w:t>
      </w:r>
    </w:p>
    <w:p w14:paraId="2227870E" w14:textId="77777777" w:rsidR="00C80284" w:rsidRDefault="00C80284" w:rsidP="00962E75"/>
    <w:p w14:paraId="6174DE61" w14:textId="77777777" w:rsidR="00147CF7" w:rsidRPr="00707D97" w:rsidRDefault="00147CF7" w:rsidP="00147CF7">
      <w:pPr>
        <w:rPr>
          <w:b/>
          <w:u w:val="single"/>
        </w:rPr>
      </w:pPr>
      <w:r>
        <w:rPr>
          <w:b/>
          <w:u w:val="single"/>
        </w:rPr>
        <w:t>Result of Test Cases:</w:t>
      </w:r>
      <w:r w:rsidRPr="00707D97">
        <w:rPr>
          <w:b/>
        </w:rPr>
        <w:tab/>
      </w:r>
      <w:r w:rsidRPr="00707D97">
        <w:rPr>
          <w:b/>
        </w:rPr>
        <w:tab/>
      </w:r>
      <w:r>
        <w:t xml:space="preserve">PASS </w:t>
      </w:r>
      <w:r w:rsidR="005E1B3C">
        <w:rPr>
          <w:sz w:val="32"/>
          <w:szCs w:val="32"/>
        </w:rPr>
        <w:sym w:font="Wingdings" w:char="F0FE"/>
      </w:r>
      <w:r>
        <w:t xml:space="preserve">        FAIL </w:t>
      </w:r>
      <w:r w:rsidRPr="00656C5B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   </w:t>
      </w:r>
      <w:r w:rsidRPr="00DA7829">
        <w:rPr>
          <w:rFonts w:cs="Arial"/>
          <w:sz w:val="16"/>
          <w:szCs w:val="16"/>
        </w:rPr>
        <w:t>(</w:t>
      </w:r>
      <w:proofErr w:type="gramEnd"/>
      <w:r w:rsidRPr="00DA7829">
        <w:rPr>
          <w:rFonts w:cs="Arial"/>
          <w:sz w:val="16"/>
          <w:szCs w:val="16"/>
        </w:rPr>
        <w:t>Provide comments for failure)</w:t>
      </w:r>
    </w:p>
    <w:p w14:paraId="5B841537" w14:textId="77777777" w:rsidR="00FA5A37" w:rsidRPr="00B050E0" w:rsidRDefault="00FA5A37" w:rsidP="00FA5A37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</w:p>
    <w:p w14:paraId="752EC0FC" w14:textId="77777777" w:rsidR="00147CF7" w:rsidRPr="00707D97" w:rsidRDefault="00147CF7" w:rsidP="00147CF7">
      <w:pPr>
        <w:rPr>
          <w:b/>
          <w:u w:val="single"/>
        </w:rPr>
      </w:pPr>
      <w:r w:rsidRPr="00707D97">
        <w:rPr>
          <w:b/>
          <w:u w:val="single"/>
        </w:rPr>
        <w:t>Comments:</w:t>
      </w:r>
    </w:p>
    <w:p w14:paraId="1DAE73DE" w14:textId="14B6F81B" w:rsidR="00FA5A37" w:rsidRDefault="00516943" w:rsidP="00FA5A37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All test files are located at …\</w:t>
      </w:r>
      <w:r w:rsidR="00787131" w:rsidRPr="00787131">
        <w:rPr>
          <w:rFonts w:cs="Arial"/>
        </w:rPr>
        <w:t>final-project-FM-GRP1\final\</w:t>
      </w:r>
      <w:proofErr w:type="spellStart"/>
      <w:r w:rsidR="00787131" w:rsidRPr="00787131">
        <w:rPr>
          <w:rFonts w:cs="Arial"/>
        </w:rPr>
        <w:t>CTLchecker</w:t>
      </w:r>
      <w:proofErr w:type="spellEnd"/>
    </w:p>
    <w:tbl>
      <w:tblPr>
        <w:tblW w:w="10350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FA5A37" w:rsidRPr="00704E2C" w14:paraId="3511EDAD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489FC9EA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70EA146C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0BD7CD42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2AE1083C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5F1E5CF5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721D69D8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1605A87C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5E3D8321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6D728AA3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</w:tbl>
    <w:p w14:paraId="78DC62D3" w14:textId="77777777" w:rsidR="00FA5A37" w:rsidRDefault="00FA5A37" w:rsidP="00962E75"/>
    <w:p w14:paraId="39C830B0" w14:textId="77777777" w:rsidR="006B487C" w:rsidRDefault="006B487C" w:rsidP="00612A04">
      <w:pPr>
        <w:spacing w:after="120"/>
        <w:rPr>
          <w:u w:val="single"/>
        </w:rPr>
      </w:pPr>
    </w:p>
    <w:p w14:paraId="5000A97A" w14:textId="77777777" w:rsidR="006B487C" w:rsidRDefault="006B487C" w:rsidP="00612A04">
      <w:pPr>
        <w:spacing w:after="120"/>
        <w:rPr>
          <w:u w:val="single"/>
        </w:rPr>
      </w:pPr>
    </w:p>
    <w:p w14:paraId="4472897B" w14:textId="77777777" w:rsidR="006B487C" w:rsidRDefault="006B487C" w:rsidP="00612A04">
      <w:pPr>
        <w:spacing w:after="120"/>
        <w:rPr>
          <w:u w:val="single"/>
        </w:rPr>
      </w:pPr>
    </w:p>
    <w:p w14:paraId="79111D8E" w14:textId="77777777" w:rsidR="006B487C" w:rsidRDefault="006B487C" w:rsidP="00612A04">
      <w:pPr>
        <w:spacing w:after="120"/>
        <w:rPr>
          <w:u w:val="single"/>
        </w:rPr>
      </w:pPr>
    </w:p>
    <w:p w14:paraId="20A7C3AE" w14:textId="77777777" w:rsidR="006B487C" w:rsidRDefault="006B487C" w:rsidP="00612A04">
      <w:pPr>
        <w:spacing w:after="120"/>
        <w:rPr>
          <w:u w:val="single"/>
        </w:rPr>
      </w:pPr>
    </w:p>
    <w:p w14:paraId="5F0A9DAF" w14:textId="77777777" w:rsidR="006B487C" w:rsidRDefault="006B487C" w:rsidP="00612A04">
      <w:pPr>
        <w:spacing w:after="120"/>
        <w:rPr>
          <w:u w:val="single"/>
        </w:rPr>
      </w:pPr>
    </w:p>
    <w:p w14:paraId="35503A9C" w14:textId="77777777" w:rsidR="006B487C" w:rsidRDefault="006B487C" w:rsidP="00612A04">
      <w:pPr>
        <w:spacing w:after="120"/>
        <w:rPr>
          <w:u w:val="single"/>
        </w:rPr>
      </w:pPr>
    </w:p>
    <w:p w14:paraId="61E54C0F" w14:textId="77777777" w:rsidR="006B487C" w:rsidRDefault="006B487C" w:rsidP="00612A04">
      <w:pPr>
        <w:spacing w:after="120"/>
        <w:rPr>
          <w:u w:val="single"/>
        </w:rPr>
      </w:pPr>
    </w:p>
    <w:p w14:paraId="34A3D00A" w14:textId="77777777" w:rsidR="006B487C" w:rsidRDefault="006B487C" w:rsidP="00612A04">
      <w:pPr>
        <w:spacing w:after="120"/>
        <w:rPr>
          <w:u w:val="single"/>
        </w:rPr>
      </w:pPr>
    </w:p>
    <w:p w14:paraId="0B70DB64" w14:textId="77777777" w:rsidR="006B487C" w:rsidRDefault="006B487C" w:rsidP="00612A04">
      <w:pPr>
        <w:spacing w:after="120"/>
        <w:rPr>
          <w:u w:val="single"/>
        </w:rPr>
      </w:pPr>
    </w:p>
    <w:p w14:paraId="039D30F2" w14:textId="77777777" w:rsidR="006B487C" w:rsidRDefault="006B487C" w:rsidP="00612A04">
      <w:pPr>
        <w:spacing w:after="120"/>
        <w:rPr>
          <w:u w:val="single"/>
        </w:rPr>
      </w:pPr>
    </w:p>
    <w:p w14:paraId="406B6E6F" w14:textId="77777777" w:rsidR="006B487C" w:rsidRDefault="006B487C" w:rsidP="00612A04">
      <w:pPr>
        <w:spacing w:after="120"/>
        <w:rPr>
          <w:u w:val="single"/>
        </w:rPr>
      </w:pPr>
    </w:p>
    <w:p w14:paraId="74786CD7" w14:textId="77777777" w:rsidR="006B487C" w:rsidRDefault="006B487C" w:rsidP="00612A04">
      <w:pPr>
        <w:spacing w:after="120"/>
        <w:rPr>
          <w:u w:val="single"/>
        </w:rPr>
      </w:pPr>
    </w:p>
    <w:p w14:paraId="4AF4701D" w14:textId="77777777" w:rsidR="006B487C" w:rsidRDefault="006B487C" w:rsidP="00612A04">
      <w:pPr>
        <w:spacing w:after="120"/>
        <w:rPr>
          <w:u w:val="single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150"/>
        <w:gridCol w:w="2250"/>
      </w:tblGrid>
      <w:tr w:rsidR="001F2592" w14:paraId="4B1EFA5A" w14:textId="77777777" w:rsidTr="008C265D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D3B1" w14:textId="77777777" w:rsidR="001F2592" w:rsidRDefault="001F2592" w:rsidP="00465CAC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1F2592" w14:paraId="1409DAC1" w14:textId="77777777" w:rsidTr="00B93FD8">
              <w:tc>
                <w:tcPr>
                  <w:tcW w:w="5480" w:type="dxa"/>
                  <w:tcBorders>
                    <w:top w:val="dotted" w:sz="8" w:space="0" w:color="auto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2EE7E5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Actions</w:t>
                  </w:r>
                </w:p>
              </w:tc>
              <w:tc>
                <w:tcPr>
                  <w:tcW w:w="522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317AF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Expected </w:t>
                  </w:r>
                </w:p>
              </w:tc>
              <w:tc>
                <w:tcPr>
                  <w:tcW w:w="135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303FBB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Attachment (Witness)</w:t>
                  </w:r>
                </w:p>
              </w:tc>
            </w:tr>
          </w:tbl>
          <w:p w14:paraId="5919CE37" w14:textId="77777777" w:rsidR="001F2592" w:rsidRDefault="001F2592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0559" w14:textId="77777777" w:rsidR="001F2592" w:rsidRDefault="001F2592" w:rsidP="00465CAC">
            <w:pPr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F53E0B" w14:paraId="279814D9" w14:textId="77777777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7326C" w14:textId="77777777" w:rsidR="00F53E0B" w:rsidRDefault="00F53E0B" w:rsidP="00465CAC">
            <w:pPr>
              <w:jc w:val="center"/>
              <w:rPr>
                <w:rFonts w:eastAsia="Calibri" w:cs="Arial"/>
              </w:rPr>
            </w:pPr>
            <w:bookmarkStart w:id="1" w:name="OLE_LINK13"/>
            <w:bookmarkStart w:id="2" w:name="OLE_LINK14"/>
            <w:r>
              <w:t>T1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F53E0B" w14:paraId="61D61F28" w14:textId="77777777" w:rsidTr="00465CAC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6505F" w14:textId="77777777" w:rsidR="00F53E0B" w:rsidRPr="00DE07DE" w:rsidRDefault="00F53E0B" w:rsidP="00AA11FC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 w:rsidR="005E1B3C">
                    <w:rPr>
                      <w:b/>
                      <w:sz w:val="16"/>
                      <w:szCs w:val="16"/>
                    </w:rPr>
                    <w:t xml:space="preserve">test demonstrates that </w:t>
                  </w:r>
                  <w:r w:rsidR="00665F02">
                    <w:rPr>
                      <w:b/>
                      <w:sz w:val="16"/>
                      <w:szCs w:val="16"/>
                    </w:rPr>
                    <w:t xml:space="preserve">the system checks for validness of </w:t>
                  </w:r>
                  <w:proofErr w:type="spellStart"/>
                  <w:r w:rsidR="00665F02"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 w:rsidR="00665F02">
                    <w:rPr>
                      <w:b/>
                      <w:sz w:val="16"/>
                      <w:szCs w:val="16"/>
                    </w:rPr>
                    <w:t xml:space="preserve"> Structure input file and </w:t>
                  </w:r>
                  <w:proofErr w:type="spellStart"/>
                  <w:r w:rsidR="00665F02">
                    <w:rPr>
                      <w:b/>
                      <w:sz w:val="16"/>
                      <w:szCs w:val="16"/>
                    </w:rPr>
                    <w:t>StateID</w:t>
                  </w:r>
                  <w:proofErr w:type="spellEnd"/>
                  <w:r w:rsidR="00665F02">
                    <w:rPr>
                      <w:b/>
                      <w:sz w:val="16"/>
                      <w:szCs w:val="16"/>
                    </w:rPr>
                    <w:t>/CTL formula to be checked.</w:t>
                  </w:r>
                </w:p>
              </w:tc>
            </w:tr>
            <w:tr w:rsidR="00F53E0B" w14:paraId="1589F0A0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7628C8" w14:textId="77777777" w:rsidR="00F53E0B" w:rsidRPr="00A6192F" w:rsidRDefault="00665F02" w:rsidP="00665F0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076609" w14:textId="77777777" w:rsidR="00F53E0B" w:rsidRPr="00A6192F" w:rsidRDefault="00F53E0B" w:rsidP="00465CAC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E237F8" w14:textId="1DDBEBA6" w:rsidR="00F53E0B" w:rsidRPr="00B62BA6" w:rsidRDefault="00BD1237" w:rsidP="00465CAC">
                  <w:pPr>
                    <w:rPr>
                      <w:sz w:val="16"/>
                      <w:szCs w:val="16"/>
                    </w:rPr>
                  </w:pPr>
                  <w:r w:rsidRPr="00BD1237">
                    <w:rPr>
                      <w:sz w:val="16"/>
                      <w:szCs w:val="16"/>
                    </w:rPr>
                    <w:t>CTL-APP</w:t>
                  </w:r>
                </w:p>
              </w:tc>
            </w:tr>
            <w:tr w:rsidR="00563DF2" w14:paraId="06EEE95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E0E132" w14:textId="77777777" w:rsidR="00563DF2" w:rsidRDefault="006B4992" w:rsidP="003962A5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“Broken 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2C2869" w14:textId="77777777" w:rsidR="00563DF2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box should pop up informing that “Input file does not contain appropriate segments to construct </w:t>
                  </w:r>
                  <w:proofErr w:type="spellStart"/>
                  <w:r>
                    <w:rPr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structure”.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17178A" w14:textId="2107DBF7" w:rsidR="00563DF2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BM1</w:t>
                  </w:r>
                </w:p>
              </w:tc>
            </w:tr>
            <w:tr w:rsidR="00B22C65" w14:paraId="4DB54D6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7A9124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2.txt”.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1EC015" w14:textId="77777777" w:rsidR="00B22C65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“State s1 is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BBD3B2" w14:textId="2F1B7875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BM2</w:t>
                  </w:r>
                </w:p>
              </w:tc>
            </w:tr>
            <w:tr w:rsidR="00B22C65" w14:paraId="0A200F6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680885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3.txt”.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1B9975" w14:textId="77777777" w:rsidR="00B22C65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is not in the valid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DAC763" w14:textId="64B5A5F7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BM3</w:t>
                  </w:r>
                </w:p>
              </w:tc>
            </w:tr>
            <w:tr w:rsidR="00B22C65" w14:paraId="71E04D5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FBFEF2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4.txt”.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704E8D" w14:textId="77777777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t1 is not in [from state] – [to state]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823962" w14:textId="779D5FDC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BM4</w:t>
                  </w:r>
                </w:p>
              </w:tc>
            </w:tr>
            <w:tr w:rsidR="00B22C65" w14:paraId="015CD381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045887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5.txt”.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C4FCFF" w14:textId="77777777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from state s1 to state s2 are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2AA730" w14:textId="2B855D7C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BM5</w:t>
                  </w:r>
                </w:p>
              </w:tc>
            </w:tr>
            <w:tr w:rsidR="00B22C65" w14:paraId="397B95C9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2AA107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6.txt”.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7066FB" w14:textId="77777777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“Invalid state is detected in transition t1”.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2B7D87" w14:textId="45A07F47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BM6</w:t>
                  </w:r>
                </w:p>
              </w:tc>
            </w:tr>
            <w:tr w:rsidR="00B22C65" w14:paraId="5D7860E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2E0F84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7.txt”.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163070" w14:textId="77777777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“Atom p is defined more than once for state s1”.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4D31B2" w14:textId="62BF8BE1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BM7</w:t>
                  </w:r>
                </w:p>
              </w:tc>
            </w:tr>
            <w:tr w:rsidR="00B22C65" w14:paraId="443FF924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2AD662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8.txt”.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6F6496" w14:textId="77777777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</w:t>
                  </w:r>
                  <w:r w:rsidR="005530A1">
                    <w:rPr>
                      <w:sz w:val="16"/>
                      <w:szCs w:val="16"/>
                    </w:rPr>
                    <w:t>State s5</w:t>
                  </w:r>
                  <w:r>
                    <w:rPr>
                      <w:sz w:val="16"/>
                      <w:szCs w:val="16"/>
                    </w:rPr>
                    <w:t xml:space="preserve"> is not defined”.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72B96A" w14:textId="0F53DD1D" w:rsidR="00B22C65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BM8</w:t>
                  </w:r>
                </w:p>
              </w:tc>
            </w:tr>
            <w:tr w:rsidR="006172B0" w14:paraId="739AA5BB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45A78D" w14:textId="77777777" w:rsidR="006172B0" w:rsidRDefault="006B4992" w:rsidP="003962A5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6172B0">
                    <w:rPr>
                      <w:sz w:val="16"/>
                      <w:szCs w:val="16"/>
                    </w:rPr>
                    <w:t xml:space="preserve"> “Model1.txt”.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39C562" w14:textId="77777777" w:rsidR="006172B0" w:rsidRDefault="006B4992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560F6E" w14:textId="7B68E78D" w:rsidR="006172B0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M1-SL</w:t>
                  </w:r>
                </w:p>
              </w:tc>
            </w:tr>
            <w:tr w:rsidR="006172B0" w14:paraId="3F1FD42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D4EEAC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Gp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” on CTL Formula </w:t>
                  </w:r>
                  <w:proofErr w:type="gramStart"/>
                  <w:r>
                    <w:rPr>
                      <w:sz w:val="16"/>
                      <w:szCs w:val="16"/>
                    </w:rPr>
                    <w:t>textbox .</w:t>
                  </w:r>
                  <w:proofErr w:type="gramEnd"/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D4FA27" w14:textId="77777777" w:rsidR="006172B0" w:rsidRDefault="00A563CE" w:rsidP="00A563C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8D7074" w14:textId="1E64D77F" w:rsidR="006172B0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M11</w:t>
                  </w:r>
                </w:p>
              </w:tc>
            </w:tr>
            <w:tr w:rsidR="006172B0" w14:paraId="4A6A6C6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1AB6FB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“AGAp”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EA9AB7" w14:textId="77777777"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3E4F06" w14:textId="18D4B00E" w:rsidR="006172B0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M12</w:t>
                  </w:r>
                </w:p>
              </w:tc>
            </w:tr>
            <w:tr w:rsidR="006172B0" w14:paraId="495C102E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CE63DE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AGp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or not”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DA266B" w14:textId="77777777"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00D0EE" w14:textId="6A4465A0" w:rsidR="006172B0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M13</w:t>
                  </w:r>
                </w:p>
              </w:tc>
            </w:tr>
            <w:tr w:rsidR="006172B0" w14:paraId="0C43570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E586C1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EFGr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6F9658" w14:textId="77777777"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E78E1A" w14:textId="14BD4B5C" w:rsidR="006172B0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M14</w:t>
                  </w:r>
                </w:p>
              </w:tc>
            </w:tr>
            <w:tr w:rsidR="006172B0" w14:paraId="78B0A7C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6DC038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 not G not p”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73EBAD" w14:textId="77777777" w:rsidR="006172B0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2522B1" w14:textId="15AB9915" w:rsidR="006172B0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M15</w:t>
                  </w:r>
                </w:p>
              </w:tc>
            </w:tr>
            <w:tr w:rsidR="00A563CE" w14:paraId="10590E94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218870" w14:textId="77777777" w:rsidR="00A563CE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gramStart"/>
                  <w:r>
                    <w:rPr>
                      <w:sz w:val="16"/>
                      <w:szCs w:val="16"/>
                    </w:rPr>
                    <w:t>F(</w:t>
                  </w:r>
                  <w:proofErr w:type="gramEnd"/>
                  <w:r>
                    <w:rPr>
                      <w:sz w:val="16"/>
                      <w:szCs w:val="16"/>
                    </w:rPr>
                    <w:t>r U q)”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7BF001" w14:textId="77777777" w:rsidR="00A563CE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B31C7F" w14:textId="27FFD33C" w:rsidR="00A563CE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M16</w:t>
                  </w:r>
                </w:p>
              </w:tc>
            </w:tr>
            <w:tr w:rsidR="00A563CE" w14:paraId="2EEF08C1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910075" w14:textId="77777777" w:rsidR="00A563CE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AEFt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CB674A" w14:textId="77777777" w:rsidR="00A563CE" w:rsidRDefault="00A563CE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46531C" w14:textId="6DBF4074" w:rsidR="00A563CE" w:rsidRDefault="003A2E97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M17</w:t>
                  </w:r>
                </w:p>
              </w:tc>
            </w:tr>
          </w:tbl>
          <w:p w14:paraId="232F94B4" w14:textId="77777777" w:rsidR="00F53E0B" w:rsidRDefault="00F53E0B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003737" w:rsidRPr="00B65015" w14:paraId="0C0BE04D" w14:textId="7777777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736886E4" w14:textId="77777777"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003737" w14:paraId="6802FB8C" w14:textId="7777777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3EA8AD09" w14:textId="77777777" w:rsidR="00003737" w:rsidRDefault="00003737" w:rsidP="00665F02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 w:rsidR="00665F02"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003737" w:rsidRPr="00B65015" w14:paraId="22445106" w14:textId="77777777" w:rsidTr="00465CAC">
              <w:tc>
                <w:tcPr>
                  <w:tcW w:w="2042" w:type="dxa"/>
                  <w:shd w:val="clear" w:color="auto" w:fill="D9D9D9"/>
                </w:tcPr>
                <w:p w14:paraId="55791C6C" w14:textId="77777777"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003737" w14:paraId="3D568902" w14:textId="77777777" w:rsidTr="00465CAC">
              <w:trPr>
                <w:trHeight w:val="332"/>
              </w:trPr>
              <w:tc>
                <w:tcPr>
                  <w:tcW w:w="2042" w:type="dxa"/>
                </w:tcPr>
                <w:p w14:paraId="31E51B56" w14:textId="77C74FD1" w:rsidR="00003737" w:rsidRDefault="009B769E" w:rsidP="00465CAC">
                  <w:r>
                    <w:t>PJ/GG/PK/SB</w:t>
                  </w:r>
                  <w:r w:rsidR="00111C5F">
                    <w:t>/</w:t>
                  </w:r>
                  <w:r w:rsidR="009447EE">
                    <w:t>12/05/23</w:t>
                  </w:r>
                </w:p>
              </w:tc>
            </w:tr>
          </w:tbl>
          <w:p w14:paraId="3BD2F89B" w14:textId="77777777" w:rsidR="00F53E0B" w:rsidRDefault="00F53E0B" w:rsidP="00465CAC">
            <w:pPr>
              <w:rPr>
                <w:rFonts w:eastAsia="Calibri" w:cs="Arial"/>
              </w:rPr>
            </w:pPr>
          </w:p>
        </w:tc>
      </w:tr>
      <w:tr w:rsidR="00665F02" w14:paraId="3BFE9501" w14:textId="77777777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487B3" w14:textId="77777777" w:rsidR="00665F02" w:rsidRDefault="00665F02" w:rsidP="00D2509E">
            <w:pPr>
              <w:jc w:val="center"/>
              <w:rPr>
                <w:rFonts w:eastAsia="Calibri" w:cs="Arial"/>
              </w:rPr>
            </w:pPr>
            <w:r>
              <w:t>T2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665F02" w14:paraId="0B4CC3B8" w14:textId="77777777" w:rsidTr="00D2509E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B6A0B6" w14:textId="77777777" w:rsidR="00665F02" w:rsidRDefault="00665F02" w:rsidP="003D5353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given the proper model input </w:t>
                  </w:r>
                  <w:proofErr w:type="spellStart"/>
                  <w:r w:rsidR="00F00CC0"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 w:rsidR="00F00CC0">
                    <w:rPr>
                      <w:b/>
                      <w:sz w:val="16"/>
                      <w:szCs w:val="16"/>
                    </w:rPr>
                    <w:t xml:space="preserve"> structure file, valid State ID and </w:t>
                  </w:r>
                  <w:r>
                    <w:rPr>
                      <w:b/>
                      <w:sz w:val="16"/>
                      <w:szCs w:val="16"/>
                    </w:rPr>
                    <w:t xml:space="preserve">CTL formula, the system </w:t>
                  </w:r>
                  <w:r w:rsidR="003D5353">
                    <w:rPr>
                      <w:b/>
                      <w:sz w:val="16"/>
                      <w:szCs w:val="16"/>
                    </w:rPr>
                    <w:t>checks</w:t>
                  </w:r>
                  <w:r>
                    <w:rPr>
                      <w:b/>
                      <w:sz w:val="16"/>
                      <w:szCs w:val="16"/>
                    </w:rPr>
                    <w:t xml:space="preserve"> the formula </w:t>
                  </w:r>
                  <w:r w:rsidR="003D5353">
                    <w:rPr>
                      <w:b/>
                      <w:sz w:val="16"/>
                      <w:szCs w:val="16"/>
                    </w:rPr>
                    <w:t xml:space="preserve">for the given state ID </w:t>
                  </w:r>
                  <w:r w:rsidR="00F06F46">
                    <w:rPr>
                      <w:b/>
                      <w:sz w:val="16"/>
                      <w:szCs w:val="16"/>
                    </w:rPr>
                    <w:t xml:space="preserve">and </w:t>
                  </w:r>
                  <w:proofErr w:type="gramStart"/>
                  <w:r w:rsidR="00F06F46">
                    <w:rPr>
                      <w:b/>
                      <w:sz w:val="16"/>
                      <w:szCs w:val="16"/>
                    </w:rPr>
                    <w:t>return</w:t>
                  </w:r>
                  <w:proofErr w:type="gramEnd"/>
                  <w:r w:rsidR="00F06F46">
                    <w:rPr>
                      <w:b/>
                      <w:sz w:val="16"/>
                      <w:szCs w:val="16"/>
                    </w:rPr>
                    <w:t xml:space="preserve"> the correct result as</w:t>
                  </w:r>
                  <w:r>
                    <w:rPr>
                      <w:b/>
                      <w:sz w:val="16"/>
                      <w:szCs w:val="16"/>
                    </w:rPr>
                    <w:t xml:space="preserve"> expected.</w:t>
                  </w:r>
                </w:p>
                <w:p w14:paraId="28405949" w14:textId="77777777" w:rsidR="008E1C16" w:rsidRPr="008E1C16" w:rsidRDefault="008E1C16" w:rsidP="003D5353">
                  <w:pPr>
                    <w:rPr>
                      <w:rFonts w:ascii="Courier New" w:hAnsi="Courier New" w:cs="Courier New"/>
                      <w:noProof/>
                      <w:szCs w:val="20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Each test formula is formatted as follow: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[state ID];[CTL Formula];[Expected Result]</w:t>
                  </w:r>
                </w:p>
                <w:p w14:paraId="47AE000A" w14:textId="77777777" w:rsidR="008E1C16" w:rsidRDefault="008E1C16" w:rsidP="003D535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For example: </w:t>
                  </w:r>
                </w:p>
                <w:p w14:paraId="79445426" w14:textId="77777777" w:rsidR="008E1C16" w:rsidRDefault="008E1C16" w:rsidP="00D529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 w:rsidRPr="008E1C16">
                    <w:rPr>
                      <w:rFonts w:ascii="Courier New" w:hAnsi="Courier New" w:cs="Courier New"/>
                      <w:noProof/>
                      <w:szCs w:val="20"/>
                    </w:rPr>
                    <w:t>s1;EXq;True</w:t>
                  </w:r>
                  <w:r w:rsidRPr="008E1C16">
                    <w:rPr>
                      <w:b/>
                      <w:sz w:val="16"/>
                      <w:szCs w:val="16"/>
                    </w:rPr>
                    <w:t xml:space="preserve"> means that state s1 holds for formula </w:t>
                  </w:r>
                  <w:proofErr w:type="spellStart"/>
                  <w:proofErr w:type="gramStart"/>
                  <w:r w:rsidRPr="008E1C16">
                    <w:rPr>
                      <w:b/>
                      <w:sz w:val="16"/>
                      <w:szCs w:val="16"/>
                    </w:rPr>
                    <w:t>EXq</w:t>
                  </w:r>
                  <w:proofErr w:type="spellEnd"/>
                  <w:proofErr w:type="gramEnd"/>
                </w:p>
                <w:p w14:paraId="4D5D31CF" w14:textId="77777777" w:rsidR="008E1C16" w:rsidRPr="008E1C16" w:rsidRDefault="008E1C16" w:rsidP="00D529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s4;EGp and AGq;False</w:t>
                  </w:r>
                  <w:r>
                    <w:rPr>
                      <w:b/>
                      <w:sz w:val="16"/>
                      <w:szCs w:val="16"/>
                    </w:rPr>
                    <w:t xml:space="preserve"> means that state s4 does NOT hold for formula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EGp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AGq</w:t>
                  </w:r>
                  <w:proofErr w:type="spellEnd"/>
                </w:p>
              </w:tc>
            </w:tr>
            <w:tr w:rsidR="00665F02" w14:paraId="57EEA17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FD2471" w14:textId="77777777" w:rsidR="00665F02" w:rsidRPr="00A6192F" w:rsidRDefault="00665F02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</w:t>
                  </w:r>
                  <w:proofErr w:type="spellStart"/>
                  <w:r>
                    <w:rPr>
                      <w:sz w:val="16"/>
                      <w:szCs w:val="16"/>
                    </w:rPr>
                    <w:t>ModelCheckCTL.Test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6BB82C" w14:textId="77777777" w:rsidR="00665F02" w:rsidRPr="00A6192F" w:rsidRDefault="00665F02" w:rsidP="00D2509E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8567DF" w14:textId="77777777" w:rsidR="00665F02" w:rsidRPr="00B62BA6" w:rsidRDefault="00665F02" w:rsidP="00D2509E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665F02" w14:paraId="611B488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B528B2" w14:textId="77777777" w:rsidR="001458CE" w:rsidRP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Print</w:t>
                  </w:r>
                  <w:r w:rsidR="001458CE">
                    <w:rPr>
                      <w:rFonts w:cs="Arial"/>
                      <w:sz w:val="16"/>
                      <w:szCs w:val="16"/>
                    </w:rPr>
                    <w:t xml:space="preserve"> Model 1.txt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E72608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s1, s2, s3, 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</w:t>
                  </w:r>
                  <w:proofErr w:type="gramEnd"/>
                </w:p>
                <w:p w14:paraId="36AAD401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s1 - s2,</w:t>
                  </w:r>
                </w:p>
                <w:p w14:paraId="5293EEB2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s1 - s3,</w:t>
                  </w:r>
                </w:p>
                <w:p w14:paraId="103915AF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s3 - s4,</w:t>
                  </w:r>
                </w:p>
                <w:p w14:paraId="79018714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s4 - s2,</w:t>
                  </w:r>
                </w:p>
                <w:p w14:paraId="4AA8066C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5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s2 - s3;</w:t>
                  </w:r>
                </w:p>
                <w:p w14:paraId="2B0B3653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 q,               </w:t>
                  </w:r>
                </w:p>
                <w:p w14:paraId="682FE6DE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q t r,</w:t>
                  </w:r>
                </w:p>
                <w:p w14:paraId="10B8AEE3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,</w:t>
                  </w:r>
                </w:p>
                <w:p w14:paraId="181A04F2" w14:textId="77777777" w:rsidR="00164E7D" w:rsidRPr="00E57224" w:rsidRDefault="00164E7D" w:rsidP="00164E7D">
                  <w:pPr>
                    <w:rPr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 :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43F4A" w14:textId="77777777" w:rsidR="008F727F" w:rsidRDefault="008F727F" w:rsidP="008F72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1.txt</w:t>
                  </w:r>
                </w:p>
                <w:p w14:paraId="393C8085" w14:textId="161ED396" w:rsidR="00665F02" w:rsidRPr="00B62BA6" w:rsidRDefault="00665F02" w:rsidP="00D2509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5F02" w14:paraId="2A41579E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BA578E" w14:textId="77777777" w:rsidR="00920DA9" w:rsidRPr="00920DA9" w:rsidRDefault="00920DA9" w:rsidP="00920DA9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1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BDCDB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1;EGp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758A758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2;EGp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5BCC440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3;EGp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465A244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4;EGp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0B2F3F1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  <w:proofErr w:type="gramEnd"/>
                </w:p>
                <w:p w14:paraId="2E943A2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  <w:proofErr w:type="gramEnd"/>
                </w:p>
                <w:p w14:paraId="07870FF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  <w:proofErr w:type="gramEnd"/>
                </w:p>
                <w:p w14:paraId="637BE92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  <w:proofErr w:type="gramEnd"/>
                </w:p>
                <w:p w14:paraId="23ACF52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(r-&gt;t);True</w:t>
                  </w:r>
                </w:p>
                <w:p w14:paraId="3D46C86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(r-&gt;t);True</w:t>
                  </w:r>
                </w:p>
                <w:p w14:paraId="5F8286A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(r-&gt;t);True</w:t>
                  </w:r>
                </w:p>
                <w:p w14:paraId="2D73DAA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(r-&gt;t);True</w:t>
                  </w:r>
                </w:p>
                <w:p w14:paraId="5099194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(r-&gt;p);False</w:t>
                  </w:r>
                </w:p>
                <w:p w14:paraId="1C6BB15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(r-&gt;p);True</w:t>
                  </w:r>
                </w:p>
                <w:p w14:paraId="6A7FAD7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(r-&gt;p);True</w:t>
                  </w:r>
                </w:p>
                <w:p w14:paraId="3F2FDF3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(r-&gt;p);False</w:t>
                  </w:r>
                </w:p>
                <w:p w14:paraId="2A941BE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0EFF203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6C84D49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3EDDB96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5B1E253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2E87954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2277029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4AAB120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1FDE7E3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359CD34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5C61453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1AA86E2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AXq;False</w:t>
                  </w:r>
                  <w:proofErr w:type="spellEnd"/>
                </w:p>
                <w:p w14:paraId="4A97741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14:paraId="2F4E461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14:paraId="68E4AE9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14:paraId="280B7BF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4;not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14:paraId="5B9FEF7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21B2E40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66E1B52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BF0961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7BB4EF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47D14CB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437A0E4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3C81CFC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B0C919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0C39D2E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215BBBB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73DE56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C966C8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31CEFF5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6D2592C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57CB9A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4;AXq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2CEB221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5387D82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1D7CE79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5BCCD93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5CB581D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3A423EA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1A69DBE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6A258A2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4;AFr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3D31C93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1;EGt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3A01350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2;EGt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5B5BEC3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3;EGt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7080D27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4;EGt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19160D3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1;AGq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7E05106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2;AGq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2353261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3;AGq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47E854A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4;AGq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370596B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6C74B05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539DF81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6E432ED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2268FFE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312EA02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64C1EFF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7F1F0E9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4;EX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657EFA5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5355B1E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1996681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3A23582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78F8987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14:paraId="73FD189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14:paraId="4FA453B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14:paraId="6E2C294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4;E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14:paraId="2F38A9E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1;AG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2BDA57B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2;AG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7262B5D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3;AG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4FE67D60" w14:textId="77777777" w:rsidR="00164E7D" w:rsidRPr="00743F23" w:rsidRDefault="00E57224" w:rsidP="00E572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4;AG</w:t>
                  </w:r>
                  <w:proofErr w:type="gram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64B35A" w14:textId="32C19B82" w:rsidR="00665F02" w:rsidRPr="00B62BA6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lastRenderedPageBreak/>
                    <w:t>Model 1 - Test Formulas.txt</w:t>
                  </w:r>
                </w:p>
              </w:tc>
            </w:tr>
            <w:tr w:rsidR="00665F02" w14:paraId="2BA4CFF0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CB0CA9" w14:textId="77777777" w:rsidR="00665F02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2.txt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B17514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s0, s1, s2, 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s3;</w:t>
                  </w:r>
                  <w:proofErr w:type="gramEnd"/>
                </w:p>
                <w:p w14:paraId="39E55742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1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s0 - s1,</w:t>
                  </w:r>
                </w:p>
                <w:p w14:paraId="2E515465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2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s0 - s3,</w:t>
                  </w:r>
                </w:p>
                <w:p w14:paraId="011F833B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3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s1 - s1,</w:t>
                  </w:r>
                </w:p>
                <w:p w14:paraId="30FA2E6C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4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s1 - s2,</w:t>
                  </w:r>
                </w:p>
                <w:p w14:paraId="08D3C3B9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5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s2 - s0,</w:t>
                  </w:r>
                </w:p>
                <w:p w14:paraId="3F08510F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6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s2 - s3,</w:t>
                  </w:r>
                </w:p>
                <w:p w14:paraId="3D1A7B29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7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s3 - s0;</w:t>
                  </w:r>
                </w:p>
                <w:p w14:paraId="3BF3B9CC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0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 q,               </w:t>
                  </w:r>
                </w:p>
                <w:p w14:paraId="102BA227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1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r,</w:t>
                  </w:r>
                </w:p>
                <w:p w14:paraId="74F859E1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2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 t,</w:t>
                  </w:r>
                </w:p>
                <w:p w14:paraId="769CF0EA" w14:textId="77777777" w:rsidR="00743F23" w:rsidRDefault="00743F23" w:rsidP="00743F23">
                  <w:pPr>
                    <w:rPr>
                      <w:sz w:val="16"/>
                      <w:szCs w:val="16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3 :</w:t>
                  </w:r>
                  <w:proofErr w:type="gramEnd"/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q r;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D33BA9" w14:textId="447AE156" w:rsidR="00665F02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lastRenderedPageBreak/>
                    <w:t>Model 2.txt</w:t>
                  </w:r>
                </w:p>
              </w:tc>
            </w:tr>
            <w:tr w:rsidR="001458CE" w14:paraId="769961B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C9E24E" w14:textId="77777777"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2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FBCC6A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0;AFq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31DDBE93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1;AFq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22E4CC7E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2;AFq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3E85D55D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3;AFq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2F573797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0;AG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(EF(p or r));True</w:t>
                  </w:r>
                </w:p>
                <w:p w14:paraId="3FFC576C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1;AG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(EF(p or r));True</w:t>
                  </w:r>
                </w:p>
                <w:p w14:paraId="4EB2B395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2;AG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(EF(p or r));True</w:t>
                  </w:r>
                </w:p>
                <w:p w14:paraId="38A043CE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3;AG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(EF(p or r));True</w:t>
                  </w:r>
                </w:p>
                <w:p w14:paraId="77560628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0;EXr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3A3721F2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1;EXr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701E0CAA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2;EXr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4BD8C819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3;EXr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5681481D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0;EX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38B862FE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1;EX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14BA77AD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2;EX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508DF3AD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3;EX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70CA06CA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0;AXr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;True</w:t>
                  </w:r>
                </w:p>
                <w:p w14:paraId="11737683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1;AXr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15962E46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2;AXr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3D79ED20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3;AXr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;False</w:t>
                  </w:r>
                </w:p>
                <w:p w14:paraId="098AB939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0;AG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29F075F5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1;AG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08E9FEF7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2;AG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13E6FDBC" w14:textId="77777777" w:rsidR="00743F23" w:rsidRDefault="00743F23" w:rsidP="00743F23">
                  <w:pPr>
                    <w:rPr>
                      <w:sz w:val="16"/>
                      <w:szCs w:val="16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3;AG</w:t>
                  </w:r>
                  <w:proofErr w:type="gram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A0CB06" w14:textId="452DD2BF" w:rsidR="001458CE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t>Model 2</w:t>
                  </w:r>
                  <w:r>
                    <w:rPr>
                      <w:sz w:val="16"/>
                      <w:szCs w:val="16"/>
                    </w:rPr>
                    <w:t>-Test Formulas</w:t>
                  </w:r>
                  <w:r w:rsidRPr="008F727F">
                    <w:rPr>
                      <w:sz w:val="16"/>
                      <w:szCs w:val="16"/>
                    </w:rPr>
                    <w:t>.txt</w:t>
                  </w:r>
                </w:p>
              </w:tc>
            </w:tr>
            <w:tr w:rsidR="001458CE" w14:paraId="3AEF2B75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46C70D" w14:textId="77777777"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3.txt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F3DA0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s9, s10;</w:t>
                  </w:r>
                </w:p>
                <w:p w14:paraId="75FBFF5C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5F805D43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14:paraId="5A86C275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14:paraId="7EDEEAA7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s4 - s3,</w:t>
                  </w:r>
                </w:p>
                <w:p w14:paraId="48DCF4F0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14:paraId="5FAD8728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s5 - s6,</w:t>
                  </w:r>
                </w:p>
                <w:p w14:paraId="1F26FFEC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s6 - s7,</w:t>
                  </w:r>
                </w:p>
                <w:p w14:paraId="3634B3E9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s7 - s6,</w:t>
                  </w:r>
                </w:p>
                <w:p w14:paraId="1EE6CDCF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s5 - s8,</w:t>
                  </w:r>
                </w:p>
                <w:p w14:paraId="177241B6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s8 - s10,</w:t>
                  </w:r>
                </w:p>
                <w:p w14:paraId="154FAFD9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s10,</w:t>
                  </w:r>
                </w:p>
                <w:p w14:paraId="2D19CB4F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t12 : s10 - s9,</w:t>
                  </w:r>
                </w:p>
                <w:p w14:paraId="5199675F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t13 : s9 - s8;             </w:t>
                  </w:r>
                </w:p>
                <w:p w14:paraId="051F80E8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s1 : ,</w:t>
                  </w:r>
                </w:p>
                <w:p w14:paraId="24A0EC25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14:paraId="4C901332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 q,</w:t>
                  </w:r>
                </w:p>
                <w:p w14:paraId="4E3D3124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q,</w:t>
                  </w:r>
                </w:p>
                <w:p w14:paraId="1C9312F7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14:paraId="514B3BE3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 q,</w:t>
                  </w:r>
                </w:p>
                <w:p w14:paraId="4E45491B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p,</w:t>
                  </w:r>
                </w:p>
                <w:p w14:paraId="53128240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p q,</w:t>
                  </w:r>
                </w:p>
                <w:p w14:paraId="081BAB3E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p q,</w:t>
                  </w:r>
                </w:p>
                <w:p w14:paraId="288522C5" w14:textId="77777777" w:rsidR="00743F23" w:rsidRDefault="00D85BF4" w:rsidP="00D85BF4">
                  <w:pPr>
                    <w:rPr>
                      <w:sz w:val="16"/>
                      <w:szCs w:val="16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 : p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93B0B7" w14:textId="01CDA7C1" w:rsidR="001458CE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lastRenderedPageBreak/>
                    <w:t>Model 3.txt</w:t>
                  </w:r>
                </w:p>
              </w:tc>
            </w:tr>
            <w:tr w:rsidR="001458CE" w14:paraId="41C7AD14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62EC38" w14:textId="77777777"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3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0CC31C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s1;AGp;False</w:t>
                  </w:r>
                </w:p>
                <w:p w14:paraId="1EA5EDCE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s2;AGp;False</w:t>
                  </w:r>
                </w:p>
                <w:p w14:paraId="5EA0A923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s3;AGp;False</w:t>
                  </w:r>
                </w:p>
                <w:p w14:paraId="5485917C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s4;AGp;False</w:t>
                  </w:r>
                </w:p>
                <w:p w14:paraId="232B1FDC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s5;AGp;True</w:t>
                  </w:r>
                </w:p>
                <w:p w14:paraId="4871FE48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s6;AGp;True</w:t>
                  </w:r>
                </w:p>
                <w:p w14:paraId="5834F54F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s7;AGp;True</w:t>
                  </w:r>
                </w:p>
                <w:p w14:paraId="02B3B9C9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s8;AGp;True</w:t>
                  </w:r>
                </w:p>
                <w:p w14:paraId="43EAFE94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s9;AGp;True</w:t>
                  </w:r>
                </w:p>
                <w:p w14:paraId="29355434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s10;AGp;True</w:t>
                  </w:r>
                </w:p>
                <w:p w14:paraId="7DEC1099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s1;EGp;False</w:t>
                  </w:r>
                </w:p>
                <w:p w14:paraId="6445C93F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s2;EGp;True</w:t>
                  </w:r>
                </w:p>
                <w:p w14:paraId="644665E7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s3;EGp;False</w:t>
                  </w:r>
                </w:p>
                <w:p w14:paraId="7BC03DF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s4;EGp;False</w:t>
                  </w:r>
                </w:p>
                <w:p w14:paraId="1915E78D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s5;EGp;True</w:t>
                  </w:r>
                </w:p>
                <w:p w14:paraId="7860D653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s6;EGp;True</w:t>
                  </w:r>
                </w:p>
                <w:p w14:paraId="360B20A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s7;EGp;True</w:t>
                  </w:r>
                </w:p>
                <w:p w14:paraId="63F0226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s8;EGp;True</w:t>
                  </w:r>
                </w:p>
                <w:p w14:paraId="0E646F56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s9;EGp;True</w:t>
                  </w:r>
                </w:p>
                <w:p w14:paraId="3E0FE646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s10;EGp;True</w:t>
                  </w:r>
                </w:p>
                <w:p w14:paraId="0301CF78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s1;AGq;False</w:t>
                  </w:r>
                </w:p>
                <w:p w14:paraId="7780DF5E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s2;AGq;False</w:t>
                  </w:r>
                </w:p>
                <w:p w14:paraId="260622DF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s3;AGq;True</w:t>
                  </w:r>
                </w:p>
                <w:p w14:paraId="54748A0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s4;AGq;True</w:t>
                  </w:r>
                </w:p>
                <w:p w14:paraId="15DFC6D3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s5;AGq;False</w:t>
                  </w:r>
                </w:p>
                <w:p w14:paraId="44DB3A6F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s6;AGq;False</w:t>
                  </w:r>
                </w:p>
                <w:p w14:paraId="295D8D7E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s7;AGq;False</w:t>
                  </w:r>
                </w:p>
                <w:p w14:paraId="0509D419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s8;AGq;True</w:t>
                  </w:r>
                </w:p>
                <w:p w14:paraId="651A74D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s9;AGq;True</w:t>
                  </w:r>
                </w:p>
                <w:p w14:paraId="43010098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s10;AGq;True</w:t>
                  </w:r>
                </w:p>
                <w:p w14:paraId="1880B2A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s1;EGq;False</w:t>
                  </w:r>
                </w:p>
                <w:p w14:paraId="1C530FB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s2;EGq;False</w:t>
                  </w:r>
                </w:p>
                <w:p w14:paraId="398F48F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s3;EGq;True</w:t>
                  </w:r>
                </w:p>
                <w:p w14:paraId="48EEB88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s4;EGq;True</w:t>
                  </w:r>
                </w:p>
                <w:p w14:paraId="092A88A9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s5;EGq;False</w:t>
                  </w:r>
                </w:p>
                <w:p w14:paraId="3FC97EE8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s6;EGq;False</w:t>
                  </w:r>
                </w:p>
                <w:p w14:paraId="30165702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s7;EGq;False</w:t>
                  </w:r>
                </w:p>
                <w:p w14:paraId="6414C190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s8;EGq;True</w:t>
                  </w:r>
                </w:p>
                <w:p w14:paraId="0B52A95A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s9;EGq;True</w:t>
                  </w:r>
                </w:p>
                <w:p w14:paraId="7D3794B8" w14:textId="77777777" w:rsidR="00743F23" w:rsidRDefault="008F4575" w:rsidP="008F4575">
                  <w:pPr>
                    <w:rPr>
                      <w:sz w:val="16"/>
                      <w:szCs w:val="16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s10;EGq;True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14B6E" w14:textId="1FF7CB17" w:rsidR="001458CE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lastRenderedPageBreak/>
                    <w:t>Model 3 - Test Formulas.txt</w:t>
                  </w:r>
                </w:p>
              </w:tc>
            </w:tr>
            <w:tr w:rsidR="0079769C" w14:paraId="5C98260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47A43F" w14:textId="77777777" w:rsidR="0079769C" w:rsidRDefault="0079769C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74BF67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s9;</w:t>
                  </w:r>
                </w:p>
                <w:p w14:paraId="78DFCD4C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3CD3D89E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14:paraId="2629F08E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14:paraId="31FE322E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s5 - s4,</w:t>
                  </w:r>
                </w:p>
                <w:p w14:paraId="7FD7EA32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14:paraId="1940780D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s6,</w:t>
                  </w:r>
                </w:p>
                <w:p w14:paraId="594A562D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s8 - s2,</w:t>
                  </w:r>
                </w:p>
                <w:p w14:paraId="13D8D2D1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s1 - s6,</w:t>
                  </w:r>
                </w:p>
                <w:p w14:paraId="001C66EF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s6 - s7,</w:t>
                  </w:r>
                </w:p>
                <w:p w14:paraId="5CA58B7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s7 - s8,</w:t>
                  </w:r>
                </w:p>
                <w:p w14:paraId="55E4D16A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s8,</w:t>
                  </w:r>
                </w:p>
                <w:p w14:paraId="4642AEA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t12 : s6 - s9;             </w:t>
                  </w:r>
                </w:p>
                <w:p w14:paraId="0733A3D3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n1 n2 0,</w:t>
                  </w:r>
                </w:p>
                <w:p w14:paraId="632096FD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t1 n2 1,</w:t>
                  </w:r>
                </w:p>
                <w:p w14:paraId="744D50B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c1 n2 1,</w:t>
                  </w:r>
                </w:p>
                <w:p w14:paraId="551F1A8E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c1 t2 1,</w:t>
                  </w:r>
                </w:p>
                <w:p w14:paraId="254AA6E9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t1 t2 1,</w:t>
                  </w:r>
                </w:p>
                <w:p w14:paraId="3BF1ECA5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n1 t2 2,</w:t>
                  </w:r>
                </w:p>
                <w:p w14:paraId="4B105207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t1 t2 2,</w:t>
                  </w:r>
                </w:p>
                <w:p w14:paraId="4C27B973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t1 c2 2,</w:t>
                  </w:r>
                </w:p>
                <w:p w14:paraId="2B0241A0" w14:textId="77777777" w:rsidR="0079769C" w:rsidRPr="00D20ABF" w:rsidRDefault="00D20ABF" w:rsidP="00D20ABF">
                  <w:pPr>
                    <w:rPr>
                      <w:sz w:val="16"/>
                      <w:szCs w:val="16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n1 c2 2;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C7098" w14:textId="4D8882E5" w:rsidR="0079769C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t>Model 4.txt</w:t>
                  </w:r>
                </w:p>
              </w:tc>
            </w:tr>
            <w:tr w:rsidR="00D20ABF" w14:paraId="20FEFAB6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F8885A" w14:textId="77777777" w:rsidR="00D20ABF" w:rsidRDefault="00D20ABF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93D76A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s1;AG(t1 -&gt; AF c1);True</w:t>
                  </w:r>
                </w:p>
                <w:p w14:paraId="42BBB481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s2;AG(t1 -&gt; AF c1);True</w:t>
                  </w:r>
                </w:p>
                <w:p w14:paraId="36089F24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s3;AG(t1 -&gt; AF c1);True</w:t>
                  </w:r>
                </w:p>
                <w:p w14:paraId="03CE0B10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s4;AG(t1 -&gt; AF c1);True</w:t>
                  </w:r>
                </w:p>
                <w:p w14:paraId="128B1645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s5;AG(t1 -&gt; AF c1);True</w:t>
                  </w:r>
                </w:p>
                <w:p w14:paraId="7CE2040B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s6;AG(t1 -&gt; AF c1);True</w:t>
                  </w:r>
                </w:p>
                <w:p w14:paraId="05C215EE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s7;AG(t1 -&gt; AF c1);True</w:t>
                  </w:r>
                </w:p>
                <w:p w14:paraId="01D00FBA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s8;AG(t1 -&gt; AF c1);True</w:t>
                  </w:r>
                </w:p>
                <w:p w14:paraId="25F7F1E4" w14:textId="77777777" w:rsidR="00D20ABF" w:rsidRPr="000C674A" w:rsidRDefault="006404CF" w:rsidP="006404CF">
                  <w:pPr>
                    <w:rPr>
                      <w:sz w:val="16"/>
                      <w:szCs w:val="16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s9;AG(t1 -&gt; AF c1);True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4D4896" w14:textId="77777777" w:rsidR="008F727F" w:rsidRDefault="008F727F" w:rsidP="008F72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4 - Test Formulas.txt</w:t>
                  </w:r>
                </w:p>
                <w:p w14:paraId="34078ED3" w14:textId="25C46073" w:rsidR="00D20ABF" w:rsidRDefault="00D20ABF" w:rsidP="00D2509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4D4AC9" w14:paraId="73B72DBF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E4EB96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2EC0AC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31A23E9B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38489C06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5496523E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14:paraId="25DDF9FA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14:paraId="4FCBC369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14:paraId="571479F2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14:paraId="47971AD8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s1 : ,</w:t>
                  </w:r>
                </w:p>
                <w:p w14:paraId="0AEDB9D2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14:paraId="5CFE6F99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14:paraId="280C3745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14:paraId="77B1211D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14:paraId="61504793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,</w:t>
                  </w:r>
                </w:p>
                <w:p w14:paraId="5FD6BDEC" w14:textId="77777777" w:rsidR="004D4AC9" w:rsidRPr="006404CF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40F9AD" w14:textId="6ADD59A9" w:rsidR="004D4AC9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lastRenderedPageBreak/>
                    <w:t>Model 5.txt</w:t>
                  </w:r>
                </w:p>
              </w:tc>
            </w:tr>
            <w:tr w:rsidR="004D4AC9" w14:paraId="5C7A29EB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62F8AA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EA6A66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s1;AXp;True</w:t>
                  </w:r>
                </w:p>
                <w:p w14:paraId="4C00A053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s2;AXp;False</w:t>
                  </w:r>
                </w:p>
                <w:p w14:paraId="4F135EC0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s3;AXp;False</w:t>
                  </w:r>
                </w:p>
                <w:p w14:paraId="3526DA58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s4;AXp;False</w:t>
                  </w:r>
                </w:p>
                <w:p w14:paraId="2E933FB5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s5;AXp;False</w:t>
                  </w:r>
                </w:p>
                <w:p w14:paraId="61FFBF25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s6;AXp;False</w:t>
                  </w:r>
                </w:p>
                <w:p w14:paraId="2B54D7B8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s7;AXp;False</w:t>
                  </w:r>
                </w:p>
                <w:p w14:paraId="70E4692F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s1;EXp;True</w:t>
                  </w:r>
                </w:p>
                <w:p w14:paraId="05A42AE3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s2;EXp;True</w:t>
                  </w:r>
                </w:p>
                <w:p w14:paraId="060DEEDB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s3;EXp;False</w:t>
                  </w:r>
                </w:p>
                <w:p w14:paraId="5F90F75C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s4;EXp;False</w:t>
                  </w:r>
                </w:p>
                <w:p w14:paraId="576E8047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s5;EXp;False</w:t>
                  </w:r>
                </w:p>
                <w:p w14:paraId="453C074C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s6;EXp;False</w:t>
                  </w:r>
                </w:p>
                <w:p w14:paraId="2AF0D0D8" w14:textId="77777777" w:rsidR="004D4AC9" w:rsidRPr="006404CF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s7;EXp;False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88A6F6" w14:textId="37AB1A5C" w:rsidR="004D4AC9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t>Model 5 - Test Formulas.txt</w:t>
                  </w:r>
                </w:p>
              </w:tc>
            </w:tr>
            <w:tr w:rsidR="004D4AC9" w14:paraId="2D95A572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A714A1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CF52C9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7DA7AAE1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24536CFB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2F889ABF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14:paraId="26A568C1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14:paraId="32B08603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14:paraId="3911E906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14:paraId="7F254D0A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14:paraId="55096BDF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,</w:t>
                  </w:r>
                </w:p>
                <w:p w14:paraId="657C31EF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,</w:t>
                  </w:r>
                </w:p>
                <w:p w14:paraId="68949B8D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14:paraId="2820687C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14:paraId="7E5524F9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p,</w:t>
                  </w:r>
                </w:p>
                <w:p w14:paraId="2378730C" w14:textId="77777777" w:rsidR="004D4AC9" w:rsidRPr="006404CF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E2604F" w14:textId="5D27AE81" w:rsidR="004D4AC9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t>Model 6.txt</w:t>
                  </w:r>
                </w:p>
              </w:tc>
            </w:tr>
            <w:tr w:rsidR="004D4AC9" w14:paraId="6C9174EF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F8CBB9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AC52B8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s1;AFp;False</w:t>
                  </w:r>
                </w:p>
                <w:p w14:paraId="44EE46DE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s2;AFp;True</w:t>
                  </w:r>
                </w:p>
                <w:p w14:paraId="04218D51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s3;AFp;False</w:t>
                  </w:r>
                </w:p>
                <w:p w14:paraId="163707AA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s4;AFp;True</w:t>
                  </w:r>
                </w:p>
                <w:p w14:paraId="582DB0D1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s5;AFp;True</w:t>
                  </w:r>
                </w:p>
                <w:p w14:paraId="6BE51445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s6;AFp;True</w:t>
                  </w:r>
                </w:p>
                <w:p w14:paraId="4E478CCF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s7;AFp;False</w:t>
                  </w:r>
                </w:p>
                <w:p w14:paraId="29F1B0DA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s1;EFp;True</w:t>
                  </w:r>
                </w:p>
                <w:p w14:paraId="381A51E5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s2;EFp;True</w:t>
                  </w:r>
                </w:p>
                <w:p w14:paraId="64C48898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s3;EFp;True</w:t>
                  </w:r>
                </w:p>
                <w:p w14:paraId="62B91738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s4;EFp;True</w:t>
                  </w:r>
                </w:p>
                <w:p w14:paraId="71BC9DAD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s5;EFp;True</w:t>
                  </w:r>
                </w:p>
                <w:p w14:paraId="6BF9E9FC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s6;EFp;True</w:t>
                  </w:r>
                </w:p>
                <w:p w14:paraId="6D92575D" w14:textId="77777777" w:rsidR="004D4AC9" w:rsidRPr="006404CF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s7;EFp;False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2E7D81" w14:textId="49EDC923" w:rsidR="004D4AC9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lastRenderedPageBreak/>
                    <w:t>Model 6 - Test Formulas.txt</w:t>
                  </w:r>
                </w:p>
              </w:tc>
            </w:tr>
            <w:tr w:rsidR="004D4AC9" w14:paraId="49EBF42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3FE212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D0A015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329A33C6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60C10D37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6924F276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14:paraId="49767FE5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14:paraId="621544AA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14:paraId="64F80ABE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14:paraId="1AC104D3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p,</w:t>
                  </w:r>
                </w:p>
                <w:p w14:paraId="79E2D868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14:paraId="0E95121C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14:paraId="07E46742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 q,</w:t>
                  </w:r>
                </w:p>
                <w:p w14:paraId="605A1376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14:paraId="7AA97074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q,</w:t>
                  </w:r>
                </w:p>
                <w:p w14:paraId="514C0322" w14:textId="77777777" w:rsidR="004D4AC9" w:rsidRPr="006404CF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105E4" w14:textId="13DFBEC3" w:rsidR="004D4AC9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t>Model 7.txt</w:t>
                  </w:r>
                </w:p>
              </w:tc>
            </w:tr>
            <w:tr w:rsidR="004D4AC9" w14:paraId="544F4D0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02BE4E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4BA861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s1;A(p U q);False</w:t>
                  </w:r>
                </w:p>
                <w:p w14:paraId="41875666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s2;A(p U q);False</w:t>
                  </w:r>
                </w:p>
                <w:p w14:paraId="000A53A3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s3;A(p U q);True</w:t>
                  </w:r>
                </w:p>
                <w:p w14:paraId="273739C1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s4;A(p U q);True</w:t>
                  </w:r>
                </w:p>
                <w:p w14:paraId="0CAF7B08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s5;A(p U q);False</w:t>
                  </w:r>
                </w:p>
                <w:p w14:paraId="430FA1D2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s6;A(p U q);True</w:t>
                  </w:r>
                </w:p>
                <w:p w14:paraId="49BFCCCE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s7;A(p U q);True</w:t>
                  </w:r>
                </w:p>
                <w:p w14:paraId="5E20DAAB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s1;E(p U q);True</w:t>
                  </w:r>
                </w:p>
                <w:p w14:paraId="2D71B82D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s2;E(p U q);True</w:t>
                  </w:r>
                </w:p>
                <w:p w14:paraId="7EB358F5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s3;E(p U q);True</w:t>
                  </w:r>
                </w:p>
                <w:p w14:paraId="41689B33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s4;E(p U q);True</w:t>
                  </w:r>
                </w:p>
                <w:p w14:paraId="6516D874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s5;E(p U q);False</w:t>
                  </w:r>
                </w:p>
                <w:p w14:paraId="387ACDAE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s6;E(p U q);True</w:t>
                  </w:r>
                </w:p>
                <w:p w14:paraId="5A31697F" w14:textId="77777777" w:rsidR="004D4AC9" w:rsidRPr="006404CF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s7;E(p U q);True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A90C72" w14:textId="42A152F1" w:rsidR="004D4AC9" w:rsidRDefault="008F727F" w:rsidP="00D2509E">
                  <w:pPr>
                    <w:rPr>
                      <w:sz w:val="16"/>
                      <w:szCs w:val="16"/>
                    </w:rPr>
                  </w:pPr>
                  <w:r w:rsidRPr="008F727F">
                    <w:rPr>
                      <w:sz w:val="16"/>
                      <w:szCs w:val="16"/>
                    </w:rPr>
                    <w:t>Model 7 - Test Formulas.txt</w:t>
                  </w:r>
                </w:p>
              </w:tc>
            </w:tr>
            <w:tr w:rsidR="001458CE" w14:paraId="18846E2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BCB2F" w14:textId="77777777" w:rsidR="001458CE" w:rsidRDefault="00CB2EFD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Run all test </w:t>
                  </w:r>
                  <w:r w:rsidR="001458CE">
                    <w:rPr>
                      <w:sz w:val="16"/>
                      <w:szCs w:val="16"/>
                    </w:rPr>
                    <w:t>formulas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458CE">
                    <w:rPr>
                      <w:sz w:val="16"/>
                      <w:szCs w:val="16"/>
                    </w:rPr>
                    <w:t xml:space="preserve">with their expected results as described </w:t>
                  </w:r>
                  <w:r>
                    <w:rPr>
                      <w:sz w:val="16"/>
                      <w:szCs w:val="16"/>
                    </w:rPr>
                    <w:t>above.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BE8D49" w14:textId="77777777" w:rsidR="001458CE" w:rsidRPr="001458CE" w:rsidRDefault="001458CE" w:rsidP="00D5297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1458CE">
                    <w:rPr>
                      <w:sz w:val="16"/>
                      <w:szCs w:val="16"/>
                    </w:rPr>
                    <w:t xml:space="preserve">All formulas </w:t>
                  </w:r>
                  <w:r w:rsidR="00774599">
                    <w:rPr>
                      <w:sz w:val="16"/>
                      <w:szCs w:val="16"/>
                    </w:rPr>
                    <w:t>matched their expected results</w:t>
                  </w:r>
                  <w:r w:rsidRPr="001458CE">
                    <w:rPr>
                      <w:sz w:val="16"/>
                      <w:szCs w:val="16"/>
                    </w:rPr>
                    <w:t>.</w:t>
                  </w:r>
                </w:p>
                <w:p w14:paraId="503F00BD" w14:textId="77777777" w:rsidR="001458CE" w:rsidRPr="001458CE" w:rsidRDefault="00CB2EFD" w:rsidP="00D5297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test r</w:t>
                  </w:r>
                  <w:r w:rsidR="001458CE" w:rsidRPr="001458CE">
                    <w:rPr>
                      <w:sz w:val="16"/>
                      <w:szCs w:val="16"/>
                    </w:rPr>
                    <w:t>esult</w:t>
                  </w:r>
                  <w:r>
                    <w:rPr>
                      <w:sz w:val="16"/>
                      <w:szCs w:val="16"/>
                    </w:rPr>
                    <w:t>s are</w:t>
                  </w:r>
                  <w:r w:rsidR="001458CE" w:rsidRPr="001458CE">
                    <w:rPr>
                      <w:sz w:val="16"/>
                      <w:szCs w:val="16"/>
                    </w:rPr>
                    <w:t xml:space="preserve"> marked as passed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0C2216" w14:textId="460298B5" w:rsidR="001458CE" w:rsidRDefault="001458CE" w:rsidP="00D2509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B827E93" w14:textId="77777777" w:rsidR="00665F02" w:rsidRDefault="00665F02" w:rsidP="00D2509E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665F02" w:rsidRPr="00B65015" w14:paraId="22D732E9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483E8DEA" w14:textId="77777777" w:rsidR="00665F02" w:rsidRPr="00B65015" w:rsidRDefault="00665F02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665F02" w14:paraId="17670B47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34C8D383" w14:textId="77777777" w:rsidR="00665F02" w:rsidRDefault="00665F02" w:rsidP="00D2509E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665F02" w:rsidRPr="00B65015" w14:paraId="154DFB07" w14:textId="77777777" w:rsidTr="00D2509E">
              <w:tc>
                <w:tcPr>
                  <w:tcW w:w="2042" w:type="dxa"/>
                  <w:shd w:val="clear" w:color="auto" w:fill="D9D9D9"/>
                </w:tcPr>
                <w:p w14:paraId="67286F98" w14:textId="77777777" w:rsidR="00665F02" w:rsidRPr="00B65015" w:rsidRDefault="00665F02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9B769E" w14:paraId="0EFDB77C" w14:textId="77777777" w:rsidTr="00D2509E">
              <w:trPr>
                <w:trHeight w:val="332"/>
              </w:trPr>
              <w:tc>
                <w:tcPr>
                  <w:tcW w:w="2042" w:type="dxa"/>
                </w:tcPr>
                <w:p w14:paraId="6BA40917" w14:textId="69585129" w:rsidR="009B769E" w:rsidRDefault="009B769E" w:rsidP="009B769E">
                  <w:r>
                    <w:t>PJ/GG/PK/SB/12/05/23</w:t>
                  </w:r>
                </w:p>
              </w:tc>
            </w:tr>
          </w:tbl>
          <w:p w14:paraId="3674DAE7" w14:textId="77777777" w:rsidR="00665F02" w:rsidRDefault="00665F02" w:rsidP="00D2509E">
            <w:pPr>
              <w:rPr>
                <w:rFonts w:eastAsia="Calibri" w:cs="Arial"/>
              </w:rPr>
            </w:pPr>
          </w:p>
        </w:tc>
      </w:tr>
      <w:tr w:rsidR="00A04723" w14:paraId="51FA978E" w14:textId="77777777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0CF9" w14:textId="77777777" w:rsidR="00A04723" w:rsidRDefault="00A04723" w:rsidP="00D2509E">
            <w:pPr>
              <w:jc w:val="center"/>
              <w:rPr>
                <w:rFonts w:eastAsia="Calibri" w:cs="Arial"/>
              </w:rPr>
            </w:pPr>
            <w:r>
              <w:lastRenderedPageBreak/>
              <w:t>T3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A04723" w14:paraId="68195439" w14:textId="77777777" w:rsidTr="00D2509E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A97C7C" w14:textId="77777777" w:rsidR="00A04723" w:rsidRPr="00DE07DE" w:rsidRDefault="00A04723" w:rsidP="00664CCC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the CTL Model Checker GUI return the correct </w:t>
                  </w:r>
                  <w:r w:rsidR="00664CCC">
                    <w:rPr>
                      <w:b/>
                      <w:sz w:val="16"/>
                      <w:szCs w:val="16"/>
                    </w:rPr>
                    <w:t xml:space="preserve">result </w:t>
                  </w:r>
                  <w:r>
                    <w:rPr>
                      <w:b/>
                      <w:sz w:val="16"/>
                      <w:szCs w:val="16"/>
                    </w:rPr>
                    <w:t>for a given State ID/CTL formula.</w:t>
                  </w:r>
                </w:p>
              </w:tc>
            </w:tr>
            <w:tr w:rsidR="00A04723" w14:paraId="1740DCA0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C0EADF" w14:textId="77777777" w:rsidR="00A04723" w:rsidRPr="00A6192F" w:rsidRDefault="00664CCC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“CTL Model Checker”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F3086" w14:textId="77777777" w:rsidR="00A04723" w:rsidRPr="00A6192F" w:rsidRDefault="00A04723" w:rsidP="00D2509E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F55169" w14:textId="0A3D1A4E" w:rsidR="00A04723" w:rsidRPr="00B62BA6" w:rsidRDefault="00787131" w:rsidP="00D2509E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GUI</w:t>
                  </w:r>
                </w:p>
              </w:tc>
            </w:tr>
            <w:tr w:rsidR="00A04723" w14:paraId="006C658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5C916F" w14:textId="1EC8DCAA" w:rsidR="00A04723" w:rsidRPr="00A6192F" w:rsidRDefault="00CE5751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rFonts w:cs="Arial"/>
                      <w:sz w:val="16"/>
                      <w:szCs w:val="16"/>
                    </w:rPr>
                    <w:t>Browse and load “Microwave.txt”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4428B7" w14:textId="61916E2B" w:rsidR="00A04723" w:rsidRPr="00A6192F" w:rsidRDefault="007F3750" w:rsidP="00D2509E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Microwave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DAC2B5" w14:textId="58546798" w:rsidR="00A04723" w:rsidRPr="00B62BA6" w:rsidRDefault="00787131" w:rsidP="00D2509E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Microwave_0</w:t>
                  </w:r>
                </w:p>
              </w:tc>
            </w:tr>
            <w:tr w:rsidR="00A04723" w14:paraId="3DFA78B5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7EF834" w14:textId="25B15889" w:rsidR="00A04723" w:rsidRPr="006C279F" w:rsidRDefault="00CE5751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t xml:space="preserve">Select state s2, type in </w:t>
                  </w:r>
                  <w:proofErr w:type="gramStart"/>
                  <w:r w:rsidRPr="00CE5751">
                    <w:rPr>
                      <w:sz w:val="16"/>
                      <w:szCs w:val="16"/>
                    </w:rPr>
                    <w:t>“!h</w:t>
                  </w:r>
                  <w:proofErr w:type="gramEnd"/>
                  <w:r w:rsidRPr="00CE5751">
                    <w:rPr>
                      <w:sz w:val="16"/>
                      <w:szCs w:val="16"/>
                    </w:rPr>
                    <w:t>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04C3C5" w14:textId="36460872" w:rsidR="00A04723" w:rsidRPr="00665F02" w:rsidRDefault="007F3750" w:rsidP="00D2509E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The ‘Results’ section should display the message ‘</w:t>
                  </w:r>
                  <w:proofErr w:type="gramStart"/>
                  <w:r w:rsidRPr="007F3750">
                    <w:rPr>
                      <w:sz w:val="16"/>
                      <w:szCs w:val="16"/>
                    </w:rPr>
                    <w:t>Property !h</w:t>
                  </w:r>
                  <w:proofErr w:type="gramEnd"/>
                  <w:r w:rsidRPr="007F3750">
                    <w:rPr>
                      <w:sz w:val="16"/>
                      <w:szCs w:val="16"/>
                    </w:rPr>
                    <w:t xml:space="preserve"> for state s2 HOLDS!’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762EB" w14:textId="585E3DB5" w:rsidR="00A04723" w:rsidRPr="00B62BA6" w:rsidRDefault="00787131" w:rsidP="00D2509E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664CCC" w14:paraId="3325C915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F59F74" w14:textId="7DC50F67" w:rsidR="00664CCC" w:rsidRPr="006C279F" w:rsidRDefault="00CE5751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t>Select state s1, type in “EG not h”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F30DF8" w14:textId="2FECA4D6" w:rsidR="00664CCC" w:rsidRPr="00665F02" w:rsidRDefault="007F3750" w:rsidP="00D2509E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The ‘Results’ section should display the message ‘Property EG not h for state s1 HOLDS!’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6B9AFD" w14:textId="62943122" w:rsidR="00664CCC" w:rsidRPr="00B62BA6" w:rsidRDefault="00787131" w:rsidP="00D2509E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303E55" w14:paraId="5456FDA6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9FF70E" w14:textId="1F30CD2C" w:rsidR="00303E55" w:rsidRPr="006C279F" w:rsidRDefault="00CE5751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t>Select state s7, type in “EG not h”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D5B86A" w14:textId="40791AC6" w:rsidR="00303E55" w:rsidRPr="00665F02" w:rsidRDefault="007F3750" w:rsidP="00D2509E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The ‘Results’ section should display the message ‘Property EG not h for state s7 DOES NOT HOLD!’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109CA9" w14:textId="7D846D7D" w:rsidR="00303E55" w:rsidRPr="00B62BA6" w:rsidRDefault="00787131" w:rsidP="00D2509E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7F6B7F" w14:paraId="6AC7FA3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DA5B1" w14:textId="0305838D" w:rsidR="007F6B7F" w:rsidRPr="006C279F" w:rsidRDefault="00CE5751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lastRenderedPageBreak/>
                    <w:t>Select state s2, type in “s and EG not h”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DA4FB7" w14:textId="54439838" w:rsidR="007F6B7F" w:rsidRPr="00665F02" w:rsidRDefault="007F3750" w:rsidP="00F23179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The ‘Results’ section should display the message ‘Property s and EG not h for state s2 HOLDS!’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310635" w14:textId="4DFFD24E" w:rsidR="007F6B7F" w:rsidRPr="00B62BA6" w:rsidRDefault="00787131" w:rsidP="00F23179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7F6B7F" w14:paraId="03825BB9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D6FD74" w14:textId="3D3D95B8" w:rsidR="007F6B7F" w:rsidRPr="006C279F" w:rsidRDefault="00CE5751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t>Select state s5, type in “s and EG not h”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C60D28" w14:textId="708D327D" w:rsidR="007F6B7F" w:rsidRPr="00665F02" w:rsidRDefault="007F3750" w:rsidP="00F23179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The ‘Results’ section should display the message ‘Property s and EG not h for state s5 HOLDS!’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F36BFB" w14:textId="60F538CE" w:rsidR="007F6B7F" w:rsidRPr="00B62BA6" w:rsidRDefault="00787131" w:rsidP="00F23179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7F6B7F" w14:paraId="39D8E3A4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056C06" w14:textId="620A56E5" w:rsidR="007F6B7F" w:rsidRPr="006C279F" w:rsidRDefault="00CE5751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t>Select state s5, type in “</w:t>
                  </w:r>
                  <w:proofErr w:type="gramStart"/>
                  <w:r w:rsidRPr="00CE5751">
                    <w:rPr>
                      <w:sz w:val="16"/>
                      <w:szCs w:val="16"/>
                    </w:rPr>
                    <w:t>EF(</w:t>
                  </w:r>
                  <w:proofErr w:type="gramEnd"/>
                  <w:r w:rsidRPr="00CE5751">
                    <w:rPr>
                      <w:sz w:val="16"/>
                      <w:szCs w:val="16"/>
                    </w:rPr>
                    <w:t>s and EG not h)”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0DF546" w14:textId="62F0DFCE" w:rsidR="007F6B7F" w:rsidRPr="00665F02" w:rsidRDefault="007F3750" w:rsidP="00F23179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 xml:space="preserve">The ‘Results’ section should display the message ‘Property </w:t>
                  </w:r>
                  <w:proofErr w:type="gramStart"/>
                  <w:r w:rsidRPr="007F3750">
                    <w:rPr>
                      <w:sz w:val="16"/>
                      <w:szCs w:val="16"/>
                    </w:rPr>
                    <w:t>EF(</w:t>
                  </w:r>
                  <w:proofErr w:type="gramEnd"/>
                  <w:r w:rsidRPr="007F3750">
                    <w:rPr>
                      <w:sz w:val="16"/>
                      <w:szCs w:val="16"/>
                    </w:rPr>
                    <w:t>s and EG not h) for state s5 HOLDS!’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876920" w14:textId="6A02F0F9" w:rsidR="007F6B7F" w:rsidRPr="00B62BA6" w:rsidRDefault="00787131" w:rsidP="00F23179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7F6B7F" w14:paraId="794226D4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A1DD73" w14:textId="4649AEF6" w:rsidR="007F6B7F" w:rsidRPr="006C279F" w:rsidRDefault="00CE5751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 w:rsidRPr="00CE5751">
                    <w:rPr>
                      <w:sz w:val="16"/>
                      <w:szCs w:val="16"/>
                    </w:rPr>
                    <w:t>Select state s3, type in “EGh!” against the CTL formula box and hit on the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B95A91" w14:textId="7A4048F5" w:rsidR="007F6B7F" w:rsidRPr="00665F02" w:rsidRDefault="007F3750" w:rsidP="00F23179">
                  <w:pPr>
                    <w:rPr>
                      <w:sz w:val="16"/>
                      <w:szCs w:val="16"/>
                    </w:rPr>
                  </w:pPr>
                  <w:r w:rsidRPr="007F3750">
                    <w:rPr>
                      <w:sz w:val="16"/>
                      <w:szCs w:val="16"/>
                    </w:rPr>
                    <w:t>A popup should be displayed with the message ‘Invalid CTL expression!’.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46C0E" w14:textId="6BF6C320" w:rsidR="007F6B7F" w:rsidRPr="00B62BA6" w:rsidRDefault="00787131" w:rsidP="00F23179">
                  <w:pPr>
                    <w:rPr>
                      <w:sz w:val="16"/>
                      <w:szCs w:val="16"/>
                    </w:rPr>
                  </w:pPr>
                  <w:r w:rsidRPr="00787131">
                    <w:rPr>
                      <w:sz w:val="16"/>
                      <w:szCs w:val="16"/>
                    </w:rPr>
                    <w:t>Microwave_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</w:tr>
            <w:tr w:rsidR="00D251FE" w14:paraId="5D12D0F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D899BC" w14:textId="13C9F826" w:rsidR="00D251FE" w:rsidRPr="006C279F" w:rsidRDefault="00D251FE" w:rsidP="00CE5751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EB1EB" w14:textId="43E79C23" w:rsidR="00D251FE" w:rsidRPr="00665F02" w:rsidRDefault="00D251FE" w:rsidP="00D2509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4C3825" w14:textId="396FBA34" w:rsidR="00D251FE" w:rsidRPr="00B62BA6" w:rsidRDefault="00D251FE" w:rsidP="00D2509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5E842D1" w14:textId="77777777" w:rsidR="00A04723" w:rsidRDefault="00A04723" w:rsidP="00D2509E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A04723" w:rsidRPr="00B65015" w14:paraId="11299356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2A581BA7" w14:textId="77777777" w:rsidR="00A04723" w:rsidRPr="00B65015" w:rsidRDefault="00A04723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A04723" w14:paraId="1AB4CD0F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03061087" w14:textId="77777777" w:rsidR="00A04723" w:rsidRDefault="00A04723" w:rsidP="00D2509E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A04723" w:rsidRPr="00B65015" w14:paraId="0DFDAA18" w14:textId="77777777" w:rsidTr="00D2509E">
              <w:tc>
                <w:tcPr>
                  <w:tcW w:w="2042" w:type="dxa"/>
                  <w:shd w:val="clear" w:color="auto" w:fill="D9D9D9"/>
                </w:tcPr>
                <w:p w14:paraId="252B6CE7" w14:textId="77777777" w:rsidR="00A04723" w:rsidRPr="00B65015" w:rsidRDefault="00A04723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A04723" w14:paraId="75FF8E4C" w14:textId="77777777" w:rsidTr="00D2509E">
              <w:trPr>
                <w:trHeight w:val="332"/>
              </w:trPr>
              <w:tc>
                <w:tcPr>
                  <w:tcW w:w="2042" w:type="dxa"/>
                </w:tcPr>
                <w:p w14:paraId="57731BD5" w14:textId="6554F8EE" w:rsidR="00A04723" w:rsidRDefault="00787131" w:rsidP="00D2509E">
                  <w:r>
                    <w:t>PJ/GG/PK/SB/12/05/23</w:t>
                  </w:r>
                </w:p>
              </w:tc>
            </w:tr>
          </w:tbl>
          <w:p w14:paraId="6802E43B" w14:textId="77777777" w:rsidR="00A04723" w:rsidRDefault="00A04723" w:rsidP="00D2509E">
            <w:pPr>
              <w:rPr>
                <w:rFonts w:eastAsia="Calibri" w:cs="Arial"/>
              </w:rPr>
            </w:pPr>
          </w:p>
        </w:tc>
      </w:tr>
      <w:bookmarkEnd w:id="1"/>
      <w:bookmarkEnd w:id="2"/>
    </w:tbl>
    <w:p w14:paraId="1595008D" w14:textId="77777777" w:rsidR="00776273" w:rsidRPr="0039563A" w:rsidRDefault="00776273" w:rsidP="00CE2C3E">
      <w:pPr>
        <w:tabs>
          <w:tab w:val="left" w:pos="6128"/>
        </w:tabs>
      </w:pPr>
    </w:p>
    <w:sectPr w:rsidR="00776273" w:rsidRPr="0039563A" w:rsidSect="00DD30E8">
      <w:headerReference w:type="default" r:id="rId8"/>
      <w:footerReference w:type="default" r:id="rId9"/>
      <w:pgSz w:w="15840" w:h="12240" w:orient="landscape" w:code="1"/>
      <w:pgMar w:top="1008" w:right="432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3EF3" w14:textId="77777777" w:rsidR="00914F5F" w:rsidRDefault="00914F5F">
      <w:r>
        <w:separator/>
      </w:r>
    </w:p>
  </w:endnote>
  <w:endnote w:type="continuationSeparator" w:id="0">
    <w:p w14:paraId="025C7022" w14:textId="77777777" w:rsidR="00914F5F" w:rsidRDefault="0091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6066"/>
      <w:gridCol w:w="1278"/>
    </w:tblGrid>
    <w:tr w:rsidR="00E7132F" w14:paraId="4EB236BD" w14:textId="77777777" w:rsidTr="002E690A">
      <w:tc>
        <w:tcPr>
          <w:tcW w:w="9738" w:type="dxa"/>
          <w:gridSpan w:val="2"/>
          <w:tcBorders>
            <w:top w:val="single" w:sz="12" w:space="0" w:color="auto"/>
          </w:tcBorders>
        </w:tcPr>
        <w:p w14:paraId="024FF4F9" w14:textId="5469C1E0" w:rsidR="00E7132F" w:rsidRDefault="00C10113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  <w:r w:rsidRPr="00F40FAB">
            <w:rPr>
              <w:sz w:val="16"/>
            </w:rPr>
            <w:fldChar w:fldCharType="begin"/>
          </w:r>
          <w:r w:rsidR="00E7132F" w:rsidRPr="00F40FAB">
            <w:rPr>
              <w:sz w:val="16"/>
            </w:rPr>
            <w:instrText xml:space="preserve"> FILENAME \p </w:instrText>
          </w:r>
          <w:r w:rsidR="00000000">
            <w:rPr>
              <w:sz w:val="16"/>
            </w:rPr>
            <w:fldChar w:fldCharType="separate"/>
          </w:r>
          <w:r w:rsidRPr="00F40FAB">
            <w:rPr>
              <w:sz w:val="16"/>
            </w:rPr>
            <w:fldChar w:fldCharType="end"/>
          </w:r>
        </w:p>
      </w:tc>
      <w:tc>
        <w:tcPr>
          <w:tcW w:w="1278" w:type="dxa"/>
          <w:tcBorders>
            <w:top w:val="single" w:sz="12" w:space="0" w:color="auto"/>
          </w:tcBorders>
        </w:tcPr>
        <w:p w14:paraId="5075B51F" w14:textId="77777777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 w:rsidRPr="00DC119F">
            <w:rPr>
              <w:rStyle w:val="PageNumber"/>
              <w:rFonts w:cs="Arial"/>
              <w:i/>
              <w:sz w:val="16"/>
              <w:szCs w:val="16"/>
            </w:rPr>
            <w:t xml:space="preserve">Page 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instrText xml:space="preserve"> PAGE </w:instrTex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separate"/>
          </w:r>
          <w:r w:rsidR="003479FC">
            <w:rPr>
              <w:rStyle w:val="PageNumber"/>
              <w:rFonts w:cs="Arial"/>
              <w:i/>
              <w:noProof/>
              <w:sz w:val="16"/>
              <w:szCs w:val="16"/>
            </w:rPr>
            <w:t>1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end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t xml:space="preserve"> of 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instrText xml:space="preserve"> NUMPAGES </w:instrTex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separate"/>
          </w:r>
          <w:r w:rsidR="003479FC">
            <w:rPr>
              <w:rStyle w:val="PageNumber"/>
              <w:rFonts w:cs="Arial"/>
              <w:i/>
              <w:noProof/>
              <w:sz w:val="16"/>
              <w:szCs w:val="16"/>
            </w:rPr>
            <w:t>1</w:t>
          </w:r>
          <w:r w:rsidR="00C10113" w:rsidRPr="00DC119F">
            <w:rPr>
              <w:rStyle w:val="PageNumber"/>
              <w:rFonts w:cs="Arial"/>
              <w:i/>
              <w:sz w:val="16"/>
              <w:szCs w:val="16"/>
            </w:rPr>
            <w:fldChar w:fldCharType="end"/>
          </w:r>
        </w:p>
      </w:tc>
    </w:tr>
    <w:tr w:rsidR="00E7132F" w14:paraId="4FE01F0C" w14:textId="77777777" w:rsidTr="002E690A">
      <w:tc>
        <w:tcPr>
          <w:tcW w:w="3672" w:type="dxa"/>
        </w:tcPr>
        <w:p w14:paraId="25EABE4A" w14:textId="77777777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6066" w:type="dxa"/>
        </w:tcPr>
        <w:p w14:paraId="3992D741" w14:textId="77777777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</w:tcPr>
        <w:p w14:paraId="51589F32" w14:textId="77777777" w:rsidR="00E7132F" w:rsidRDefault="00E7132F" w:rsidP="002E690A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>
            <w:rPr>
              <w:rStyle w:val="PageNumber"/>
              <w:rFonts w:cs="Arial"/>
              <w:i/>
              <w:sz w:val="16"/>
              <w:szCs w:val="16"/>
            </w:rPr>
            <w:t>Version 1.0</w:t>
          </w:r>
        </w:p>
      </w:tc>
    </w:tr>
  </w:tbl>
  <w:p w14:paraId="6414000D" w14:textId="77777777" w:rsidR="00E7132F" w:rsidRPr="005241E4" w:rsidRDefault="00E7132F" w:rsidP="002C3BA8">
    <w:pPr>
      <w:pStyle w:val="Footer"/>
      <w:rPr>
        <w:sz w:val="4"/>
        <w:szCs w:val="4"/>
      </w:rPr>
    </w:pPr>
  </w:p>
  <w:p w14:paraId="6E52D3C1" w14:textId="77777777" w:rsidR="00E7132F" w:rsidRPr="002C3BA8" w:rsidRDefault="00E7132F" w:rsidP="002C3BA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D99A" w14:textId="77777777" w:rsidR="00914F5F" w:rsidRDefault="00914F5F">
      <w:r>
        <w:separator/>
      </w:r>
    </w:p>
  </w:footnote>
  <w:footnote w:type="continuationSeparator" w:id="0">
    <w:p w14:paraId="58694DB9" w14:textId="77777777" w:rsidR="00914F5F" w:rsidRDefault="0091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2A2F" w14:textId="2C04514F" w:rsidR="00E7132F" w:rsidRPr="00E052F2" w:rsidRDefault="00E052F2" w:rsidP="00E8755C">
    <w:pPr>
      <w:pStyle w:val="Header"/>
      <w:shd w:val="clear" w:color="auto" w:fill="000000"/>
      <w:rPr>
        <w:rFonts w:cs="Arial"/>
        <w:b/>
        <w:color w:val="FFFFFF"/>
        <w:sz w:val="18"/>
        <w:szCs w:val="18"/>
        <w:highlight w:val="black"/>
      </w:rPr>
    </w:pPr>
    <w:r w:rsidRPr="00E052F2">
      <w:rPr>
        <w:rFonts w:cs="Arial"/>
        <w:b/>
        <w:color w:val="FFFFFF"/>
        <w:sz w:val="18"/>
        <w:szCs w:val="18"/>
      </w:rPr>
      <w:t>(</w:t>
    </w:r>
    <w:r>
      <w:rPr>
        <w:rFonts w:cs="Arial"/>
        <w:b/>
        <w:color w:val="FFFFFF"/>
        <w:sz w:val="18"/>
        <w:szCs w:val="18"/>
      </w:rPr>
      <w:t>Pranay, Jasti(</w:t>
    </w:r>
    <w:r w:rsidR="00723572">
      <w:rPr>
        <w:rFonts w:cs="Arial"/>
        <w:b/>
        <w:color w:val="FFFFFF"/>
        <w:sz w:val="18"/>
        <w:szCs w:val="18"/>
      </w:rPr>
      <w:t>xxp12</w:t>
    </w:r>
    <w:r>
      <w:rPr>
        <w:rFonts w:cs="Arial"/>
        <w:b/>
        <w:color w:val="FFFFFF"/>
        <w:sz w:val="18"/>
        <w:szCs w:val="18"/>
      </w:rPr>
      <w:t>)</w:t>
    </w:r>
    <w:r w:rsidRPr="00E052F2">
      <w:rPr>
        <w:rFonts w:cs="Arial"/>
        <w:b/>
        <w:color w:val="FFFFFF"/>
        <w:sz w:val="18"/>
        <w:szCs w:val="18"/>
      </w:rPr>
      <w:t xml:space="preserve">; </w:t>
    </w:r>
    <w:r>
      <w:rPr>
        <w:rFonts w:cs="Arial"/>
        <w:b/>
        <w:color w:val="FFFFFF"/>
        <w:sz w:val="18"/>
        <w:szCs w:val="18"/>
      </w:rPr>
      <w:t xml:space="preserve">Ganesh, Gaiy(ane80); </w:t>
    </w:r>
    <w:r w:rsidR="00BD1237" w:rsidRPr="00BD1237">
      <w:rPr>
        <w:rFonts w:cs="Arial"/>
        <w:b/>
        <w:color w:val="FFFFFF"/>
        <w:sz w:val="18"/>
        <w:szCs w:val="18"/>
      </w:rPr>
      <w:t xml:space="preserve">Parthasarathi Reddy Kota </w:t>
    </w:r>
    <w:r>
      <w:rPr>
        <w:rFonts w:cs="Arial"/>
        <w:b/>
        <w:color w:val="FFFFFF"/>
        <w:sz w:val="18"/>
        <w:szCs w:val="18"/>
      </w:rPr>
      <w:t>(</w:t>
    </w:r>
    <w:r w:rsidR="00BD1237" w:rsidRPr="00BD1237">
      <w:rPr>
        <w:rFonts w:cs="Arial"/>
        <w:b/>
        <w:color w:val="FFFFFF"/>
        <w:sz w:val="18"/>
        <w:szCs w:val="18"/>
      </w:rPr>
      <w:t>yvt10</w:t>
    </w:r>
    <w:r>
      <w:rPr>
        <w:rFonts w:cs="Arial"/>
        <w:b/>
        <w:color w:val="FFFFFF"/>
        <w:sz w:val="18"/>
        <w:szCs w:val="18"/>
      </w:rPr>
      <w:t xml:space="preserve">); Sarath, </w:t>
    </w:r>
    <w:proofErr w:type="spellStart"/>
    <w:r>
      <w:rPr>
        <w:rFonts w:cs="Arial"/>
        <w:b/>
        <w:color w:val="FFFFFF"/>
        <w:sz w:val="18"/>
        <w:szCs w:val="18"/>
      </w:rPr>
      <w:t>Baswa</w:t>
    </w:r>
    <w:proofErr w:type="spellEnd"/>
    <w:r>
      <w:rPr>
        <w:rFonts w:cs="Arial"/>
        <w:b/>
        <w:color w:val="FFFFFF"/>
        <w:sz w:val="18"/>
        <w:szCs w:val="18"/>
      </w:rPr>
      <w:t>(</w:t>
    </w:r>
    <w:r w:rsidR="00BD1237" w:rsidRPr="00BD1237">
      <w:rPr>
        <w:rFonts w:cs="Arial"/>
        <w:b/>
        <w:color w:val="FFFFFF"/>
        <w:sz w:val="18"/>
        <w:szCs w:val="18"/>
      </w:rPr>
      <w:t>aij</w:t>
    </w:r>
    <w:proofErr w:type="gramStart"/>
    <w:r w:rsidR="00BD1237" w:rsidRPr="00BD1237">
      <w:rPr>
        <w:rFonts w:cs="Arial"/>
        <w:b/>
        <w:color w:val="FFFFFF"/>
        <w:sz w:val="18"/>
        <w:szCs w:val="18"/>
      </w:rPr>
      <w:t>22</w:t>
    </w:r>
    <w:r>
      <w:rPr>
        <w:rFonts w:cs="Arial"/>
        <w:b/>
        <w:color w:val="FFFFFF"/>
        <w:sz w:val="18"/>
        <w:szCs w:val="18"/>
      </w:rPr>
      <w:t>)</w:t>
    </w:r>
    <w:r w:rsidR="006B487C" w:rsidRPr="00E052F2">
      <w:rPr>
        <w:rFonts w:cs="Arial"/>
        <w:b/>
        <w:color w:val="FFFFFF"/>
        <w:sz w:val="18"/>
        <w:szCs w:val="18"/>
      </w:rPr>
      <w:t>CTL</w:t>
    </w:r>
    <w:proofErr w:type="gramEnd"/>
    <w:r w:rsidR="006B487C" w:rsidRPr="00E052F2">
      <w:rPr>
        <w:rFonts w:cs="Arial"/>
        <w:b/>
        <w:color w:val="FFFFFF"/>
        <w:sz w:val="18"/>
        <w:szCs w:val="18"/>
      </w:rPr>
      <w:t xml:space="preserve"> Model Checker</w:t>
    </w:r>
    <w:r w:rsidR="00E7132F" w:rsidRPr="00E052F2">
      <w:rPr>
        <w:rFonts w:cs="Arial"/>
        <w:b/>
        <w:color w:val="FFFFFF"/>
        <w:sz w:val="18"/>
        <w:szCs w:val="18"/>
      </w:rPr>
      <w:t xml:space="preserve"> </w:t>
    </w:r>
    <w:r w:rsidR="00E7132F" w:rsidRPr="00E052F2">
      <w:rPr>
        <w:rFonts w:cs="Arial"/>
        <w:b/>
        <w:color w:val="FFFFFF"/>
        <w:sz w:val="18"/>
        <w:szCs w:val="18"/>
        <w:highlight w:val="black"/>
      </w:rPr>
      <w:t>- Test Cases</w:t>
    </w:r>
  </w:p>
  <w:p w14:paraId="0D723B39" w14:textId="77777777" w:rsidR="00E7132F" w:rsidRPr="00E8755C" w:rsidRDefault="00E7132F" w:rsidP="00612A04">
    <w:pPr>
      <w:pStyle w:val="Header"/>
      <w:shd w:val="clear" w:color="auto" w:fill="000000"/>
      <w:spacing w:after="120"/>
      <w:rPr>
        <w:rFonts w:cs="Arial"/>
        <w:b/>
        <w:color w:val="FFFFFF"/>
        <w:sz w:val="24"/>
        <w:highlight w:val="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3E0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4B72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61EA1"/>
    <w:multiLevelType w:val="multilevel"/>
    <w:tmpl w:val="0608D5B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744"/>
        </w:tabs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3" w15:restartNumberingAfterBreak="0">
    <w:nsid w:val="3CC33D7C"/>
    <w:multiLevelType w:val="hybridMultilevel"/>
    <w:tmpl w:val="00F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82E3B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307C0"/>
    <w:multiLevelType w:val="hybridMultilevel"/>
    <w:tmpl w:val="177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5032637">
    <w:abstractNumId w:val="2"/>
  </w:num>
  <w:num w:numId="2" w16cid:durableId="290744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5879597">
    <w:abstractNumId w:val="1"/>
  </w:num>
  <w:num w:numId="4" w16cid:durableId="175583266">
    <w:abstractNumId w:val="5"/>
  </w:num>
  <w:num w:numId="5" w16cid:durableId="1563176756">
    <w:abstractNumId w:val="3"/>
  </w:num>
  <w:num w:numId="6" w16cid:durableId="199564494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59"/>
    <w:rsid w:val="00000F77"/>
    <w:rsid w:val="00001450"/>
    <w:rsid w:val="00001856"/>
    <w:rsid w:val="00002B02"/>
    <w:rsid w:val="00002E28"/>
    <w:rsid w:val="00003737"/>
    <w:rsid w:val="00003887"/>
    <w:rsid w:val="000040C3"/>
    <w:rsid w:val="000053A1"/>
    <w:rsid w:val="00005D40"/>
    <w:rsid w:val="00005EF1"/>
    <w:rsid w:val="00007412"/>
    <w:rsid w:val="00007CAB"/>
    <w:rsid w:val="000106A5"/>
    <w:rsid w:val="00010BAD"/>
    <w:rsid w:val="000121DE"/>
    <w:rsid w:val="00013B6C"/>
    <w:rsid w:val="00014C7F"/>
    <w:rsid w:val="00015FFC"/>
    <w:rsid w:val="00016ABD"/>
    <w:rsid w:val="00016E2F"/>
    <w:rsid w:val="00016F26"/>
    <w:rsid w:val="00020CCB"/>
    <w:rsid w:val="00021233"/>
    <w:rsid w:val="000219E4"/>
    <w:rsid w:val="00021DA3"/>
    <w:rsid w:val="00022B98"/>
    <w:rsid w:val="00022BF8"/>
    <w:rsid w:val="00023F0E"/>
    <w:rsid w:val="00024848"/>
    <w:rsid w:val="00025ABA"/>
    <w:rsid w:val="00026328"/>
    <w:rsid w:val="00026B81"/>
    <w:rsid w:val="00027EAD"/>
    <w:rsid w:val="00030360"/>
    <w:rsid w:val="000308B4"/>
    <w:rsid w:val="000317F3"/>
    <w:rsid w:val="00032CB3"/>
    <w:rsid w:val="00033E5D"/>
    <w:rsid w:val="00033F1F"/>
    <w:rsid w:val="0003409B"/>
    <w:rsid w:val="00036849"/>
    <w:rsid w:val="00036D3C"/>
    <w:rsid w:val="00040424"/>
    <w:rsid w:val="000430F3"/>
    <w:rsid w:val="00043FB8"/>
    <w:rsid w:val="000456CB"/>
    <w:rsid w:val="00045A11"/>
    <w:rsid w:val="0004790E"/>
    <w:rsid w:val="00050F5E"/>
    <w:rsid w:val="00052FAC"/>
    <w:rsid w:val="00054281"/>
    <w:rsid w:val="00056037"/>
    <w:rsid w:val="00056B4B"/>
    <w:rsid w:val="00056CE5"/>
    <w:rsid w:val="000603C6"/>
    <w:rsid w:val="00062D22"/>
    <w:rsid w:val="00062D5A"/>
    <w:rsid w:val="00064BE5"/>
    <w:rsid w:val="000653D4"/>
    <w:rsid w:val="00067787"/>
    <w:rsid w:val="00070316"/>
    <w:rsid w:val="000705F4"/>
    <w:rsid w:val="00070879"/>
    <w:rsid w:val="00071BC5"/>
    <w:rsid w:val="000726B6"/>
    <w:rsid w:val="00073015"/>
    <w:rsid w:val="00075397"/>
    <w:rsid w:val="00075501"/>
    <w:rsid w:val="00080151"/>
    <w:rsid w:val="000801A4"/>
    <w:rsid w:val="00080C62"/>
    <w:rsid w:val="0008309F"/>
    <w:rsid w:val="00084021"/>
    <w:rsid w:val="0008468F"/>
    <w:rsid w:val="0008517F"/>
    <w:rsid w:val="00092814"/>
    <w:rsid w:val="00093B3C"/>
    <w:rsid w:val="000946DA"/>
    <w:rsid w:val="00094A55"/>
    <w:rsid w:val="0009526A"/>
    <w:rsid w:val="00097741"/>
    <w:rsid w:val="000A0731"/>
    <w:rsid w:val="000A0A3C"/>
    <w:rsid w:val="000A1351"/>
    <w:rsid w:val="000A342C"/>
    <w:rsid w:val="000A530F"/>
    <w:rsid w:val="000A5E31"/>
    <w:rsid w:val="000A608B"/>
    <w:rsid w:val="000A6AEC"/>
    <w:rsid w:val="000B06FE"/>
    <w:rsid w:val="000B112F"/>
    <w:rsid w:val="000B132F"/>
    <w:rsid w:val="000B2D68"/>
    <w:rsid w:val="000B2D6F"/>
    <w:rsid w:val="000B48CB"/>
    <w:rsid w:val="000B5362"/>
    <w:rsid w:val="000B5D18"/>
    <w:rsid w:val="000C30C8"/>
    <w:rsid w:val="000C391E"/>
    <w:rsid w:val="000C4326"/>
    <w:rsid w:val="000C495D"/>
    <w:rsid w:val="000C49F5"/>
    <w:rsid w:val="000C5FD6"/>
    <w:rsid w:val="000C619F"/>
    <w:rsid w:val="000C674A"/>
    <w:rsid w:val="000D047A"/>
    <w:rsid w:val="000D094C"/>
    <w:rsid w:val="000D18F4"/>
    <w:rsid w:val="000D4A58"/>
    <w:rsid w:val="000D5280"/>
    <w:rsid w:val="000D5F52"/>
    <w:rsid w:val="000D67D9"/>
    <w:rsid w:val="000D6A34"/>
    <w:rsid w:val="000D7A9D"/>
    <w:rsid w:val="000E06BA"/>
    <w:rsid w:val="000E2AC7"/>
    <w:rsid w:val="000E331D"/>
    <w:rsid w:val="000E38B5"/>
    <w:rsid w:val="000E49DD"/>
    <w:rsid w:val="000E5986"/>
    <w:rsid w:val="000E61F1"/>
    <w:rsid w:val="000E680A"/>
    <w:rsid w:val="000E69F7"/>
    <w:rsid w:val="000E6AA6"/>
    <w:rsid w:val="000E7C91"/>
    <w:rsid w:val="000E7CB8"/>
    <w:rsid w:val="000F2253"/>
    <w:rsid w:val="000F26E5"/>
    <w:rsid w:val="000F537B"/>
    <w:rsid w:val="000F6952"/>
    <w:rsid w:val="000F6962"/>
    <w:rsid w:val="0010063D"/>
    <w:rsid w:val="00100B62"/>
    <w:rsid w:val="00101007"/>
    <w:rsid w:val="00101380"/>
    <w:rsid w:val="00102B60"/>
    <w:rsid w:val="00105412"/>
    <w:rsid w:val="00105CF1"/>
    <w:rsid w:val="00107150"/>
    <w:rsid w:val="001071FA"/>
    <w:rsid w:val="001075AA"/>
    <w:rsid w:val="00110B66"/>
    <w:rsid w:val="00111C5F"/>
    <w:rsid w:val="0011351D"/>
    <w:rsid w:val="00116E0E"/>
    <w:rsid w:val="001178AB"/>
    <w:rsid w:val="001207D6"/>
    <w:rsid w:val="00120E27"/>
    <w:rsid w:val="00121E36"/>
    <w:rsid w:val="001309A8"/>
    <w:rsid w:val="0013215A"/>
    <w:rsid w:val="001348BD"/>
    <w:rsid w:val="00144E60"/>
    <w:rsid w:val="001458CE"/>
    <w:rsid w:val="00145ABA"/>
    <w:rsid w:val="00145B88"/>
    <w:rsid w:val="00145C1A"/>
    <w:rsid w:val="00147CF7"/>
    <w:rsid w:val="00150064"/>
    <w:rsid w:val="00150B0E"/>
    <w:rsid w:val="0015118E"/>
    <w:rsid w:val="00154E43"/>
    <w:rsid w:val="00155642"/>
    <w:rsid w:val="00155A3C"/>
    <w:rsid w:val="00160963"/>
    <w:rsid w:val="00160A6D"/>
    <w:rsid w:val="00160EC3"/>
    <w:rsid w:val="001618CD"/>
    <w:rsid w:val="00163EE0"/>
    <w:rsid w:val="00164E7D"/>
    <w:rsid w:val="0016607D"/>
    <w:rsid w:val="00166D98"/>
    <w:rsid w:val="0016712C"/>
    <w:rsid w:val="0017019F"/>
    <w:rsid w:val="0017021B"/>
    <w:rsid w:val="00174469"/>
    <w:rsid w:val="00174C8D"/>
    <w:rsid w:val="001753AA"/>
    <w:rsid w:val="001805E0"/>
    <w:rsid w:val="001848BC"/>
    <w:rsid w:val="00185EE9"/>
    <w:rsid w:val="00190652"/>
    <w:rsid w:val="00190BEC"/>
    <w:rsid w:val="0019196F"/>
    <w:rsid w:val="00192F27"/>
    <w:rsid w:val="00196AE3"/>
    <w:rsid w:val="001A1B55"/>
    <w:rsid w:val="001A2056"/>
    <w:rsid w:val="001A2165"/>
    <w:rsid w:val="001A2D94"/>
    <w:rsid w:val="001A2E68"/>
    <w:rsid w:val="001A4817"/>
    <w:rsid w:val="001A4D63"/>
    <w:rsid w:val="001A5218"/>
    <w:rsid w:val="001A6397"/>
    <w:rsid w:val="001A6E5F"/>
    <w:rsid w:val="001A78E6"/>
    <w:rsid w:val="001B06D3"/>
    <w:rsid w:val="001B0E6C"/>
    <w:rsid w:val="001B2145"/>
    <w:rsid w:val="001B23F2"/>
    <w:rsid w:val="001B3CC3"/>
    <w:rsid w:val="001B4771"/>
    <w:rsid w:val="001B78AF"/>
    <w:rsid w:val="001C209A"/>
    <w:rsid w:val="001C21C1"/>
    <w:rsid w:val="001C295F"/>
    <w:rsid w:val="001C2F4E"/>
    <w:rsid w:val="001C373E"/>
    <w:rsid w:val="001C3862"/>
    <w:rsid w:val="001C3D84"/>
    <w:rsid w:val="001C3EFD"/>
    <w:rsid w:val="001C4ABE"/>
    <w:rsid w:val="001C4C86"/>
    <w:rsid w:val="001C5ACE"/>
    <w:rsid w:val="001D2069"/>
    <w:rsid w:val="001D2841"/>
    <w:rsid w:val="001D534A"/>
    <w:rsid w:val="001D6B57"/>
    <w:rsid w:val="001E0527"/>
    <w:rsid w:val="001E0588"/>
    <w:rsid w:val="001E2111"/>
    <w:rsid w:val="001E2E45"/>
    <w:rsid w:val="001E3001"/>
    <w:rsid w:val="001E4065"/>
    <w:rsid w:val="001E4A19"/>
    <w:rsid w:val="001E4AE6"/>
    <w:rsid w:val="001E4EF0"/>
    <w:rsid w:val="001E6EBA"/>
    <w:rsid w:val="001F0287"/>
    <w:rsid w:val="001F1D0C"/>
    <w:rsid w:val="001F2592"/>
    <w:rsid w:val="001F5103"/>
    <w:rsid w:val="001F52E9"/>
    <w:rsid w:val="001F6BC2"/>
    <w:rsid w:val="001F7EB0"/>
    <w:rsid w:val="00200B5B"/>
    <w:rsid w:val="00200D0F"/>
    <w:rsid w:val="00203FD4"/>
    <w:rsid w:val="002040D9"/>
    <w:rsid w:val="002051C5"/>
    <w:rsid w:val="00205476"/>
    <w:rsid w:val="00205D94"/>
    <w:rsid w:val="00205EEB"/>
    <w:rsid w:val="00210EA4"/>
    <w:rsid w:val="00213395"/>
    <w:rsid w:val="00215410"/>
    <w:rsid w:val="00215798"/>
    <w:rsid w:val="002159DB"/>
    <w:rsid w:val="002160A0"/>
    <w:rsid w:val="002171BB"/>
    <w:rsid w:val="00217CEA"/>
    <w:rsid w:val="00220722"/>
    <w:rsid w:val="0022168F"/>
    <w:rsid w:val="002230C3"/>
    <w:rsid w:val="002256E3"/>
    <w:rsid w:val="002304D1"/>
    <w:rsid w:val="00230C65"/>
    <w:rsid w:val="00231906"/>
    <w:rsid w:val="002327E3"/>
    <w:rsid w:val="002328EE"/>
    <w:rsid w:val="0023505B"/>
    <w:rsid w:val="00235EE6"/>
    <w:rsid w:val="002362E0"/>
    <w:rsid w:val="00236CD0"/>
    <w:rsid w:val="00236EF2"/>
    <w:rsid w:val="0023718C"/>
    <w:rsid w:val="00237D81"/>
    <w:rsid w:val="00240C0A"/>
    <w:rsid w:val="0024106B"/>
    <w:rsid w:val="00241FDF"/>
    <w:rsid w:val="00242E1B"/>
    <w:rsid w:val="0024305C"/>
    <w:rsid w:val="00243230"/>
    <w:rsid w:val="00243F09"/>
    <w:rsid w:val="0024408C"/>
    <w:rsid w:val="00244AF7"/>
    <w:rsid w:val="0024539F"/>
    <w:rsid w:val="00246E2D"/>
    <w:rsid w:val="00247DFE"/>
    <w:rsid w:val="0025056D"/>
    <w:rsid w:val="00252D4A"/>
    <w:rsid w:val="00256892"/>
    <w:rsid w:val="00256F9A"/>
    <w:rsid w:val="00260345"/>
    <w:rsid w:val="00261747"/>
    <w:rsid w:val="002628D9"/>
    <w:rsid w:val="0026326E"/>
    <w:rsid w:val="00263FBF"/>
    <w:rsid w:val="002645C5"/>
    <w:rsid w:val="00264D8F"/>
    <w:rsid w:val="0026799B"/>
    <w:rsid w:val="00267ABC"/>
    <w:rsid w:val="00274CAC"/>
    <w:rsid w:val="002750A5"/>
    <w:rsid w:val="00275479"/>
    <w:rsid w:val="002818BD"/>
    <w:rsid w:val="00282288"/>
    <w:rsid w:val="0028346D"/>
    <w:rsid w:val="002834E4"/>
    <w:rsid w:val="0028387B"/>
    <w:rsid w:val="00284008"/>
    <w:rsid w:val="00284EE3"/>
    <w:rsid w:val="00285D77"/>
    <w:rsid w:val="00286748"/>
    <w:rsid w:val="00290581"/>
    <w:rsid w:val="002907DE"/>
    <w:rsid w:val="002918EE"/>
    <w:rsid w:val="00292F9D"/>
    <w:rsid w:val="0029542B"/>
    <w:rsid w:val="00295C71"/>
    <w:rsid w:val="00296A65"/>
    <w:rsid w:val="002A1926"/>
    <w:rsid w:val="002A260D"/>
    <w:rsid w:val="002A2EAC"/>
    <w:rsid w:val="002A2ED0"/>
    <w:rsid w:val="002A5495"/>
    <w:rsid w:val="002A6373"/>
    <w:rsid w:val="002A6799"/>
    <w:rsid w:val="002B1F20"/>
    <w:rsid w:val="002B46C7"/>
    <w:rsid w:val="002B4CFD"/>
    <w:rsid w:val="002B53E3"/>
    <w:rsid w:val="002B57DB"/>
    <w:rsid w:val="002B5F84"/>
    <w:rsid w:val="002C07F0"/>
    <w:rsid w:val="002C0821"/>
    <w:rsid w:val="002C0BB7"/>
    <w:rsid w:val="002C3BA8"/>
    <w:rsid w:val="002C40A7"/>
    <w:rsid w:val="002C6F0F"/>
    <w:rsid w:val="002C6F80"/>
    <w:rsid w:val="002D19A1"/>
    <w:rsid w:val="002D2AE4"/>
    <w:rsid w:val="002D4003"/>
    <w:rsid w:val="002D449C"/>
    <w:rsid w:val="002D4CF0"/>
    <w:rsid w:val="002D5D95"/>
    <w:rsid w:val="002D7293"/>
    <w:rsid w:val="002D7A5D"/>
    <w:rsid w:val="002E0EAE"/>
    <w:rsid w:val="002E1384"/>
    <w:rsid w:val="002E28C9"/>
    <w:rsid w:val="002E30DA"/>
    <w:rsid w:val="002E603F"/>
    <w:rsid w:val="002E6552"/>
    <w:rsid w:val="002E6655"/>
    <w:rsid w:val="002E690A"/>
    <w:rsid w:val="002F027F"/>
    <w:rsid w:val="002F09E5"/>
    <w:rsid w:val="002F16B5"/>
    <w:rsid w:val="002F40C4"/>
    <w:rsid w:val="002F6787"/>
    <w:rsid w:val="002F78E4"/>
    <w:rsid w:val="0030103D"/>
    <w:rsid w:val="00303E55"/>
    <w:rsid w:val="00304106"/>
    <w:rsid w:val="00304B57"/>
    <w:rsid w:val="00305BE1"/>
    <w:rsid w:val="00311EF3"/>
    <w:rsid w:val="00314138"/>
    <w:rsid w:val="003148B9"/>
    <w:rsid w:val="003149C2"/>
    <w:rsid w:val="00315A77"/>
    <w:rsid w:val="00320547"/>
    <w:rsid w:val="00321160"/>
    <w:rsid w:val="003212BE"/>
    <w:rsid w:val="0032151A"/>
    <w:rsid w:val="00321CD9"/>
    <w:rsid w:val="0032298C"/>
    <w:rsid w:val="00325199"/>
    <w:rsid w:val="0032577E"/>
    <w:rsid w:val="00326867"/>
    <w:rsid w:val="00330D66"/>
    <w:rsid w:val="00334BDA"/>
    <w:rsid w:val="0033504F"/>
    <w:rsid w:val="0033617C"/>
    <w:rsid w:val="00337E24"/>
    <w:rsid w:val="0034051A"/>
    <w:rsid w:val="00340E92"/>
    <w:rsid w:val="00340EB3"/>
    <w:rsid w:val="0034189D"/>
    <w:rsid w:val="003437C3"/>
    <w:rsid w:val="0034585F"/>
    <w:rsid w:val="00346A70"/>
    <w:rsid w:val="0034767F"/>
    <w:rsid w:val="003479FC"/>
    <w:rsid w:val="00347B4A"/>
    <w:rsid w:val="00353C34"/>
    <w:rsid w:val="003549EF"/>
    <w:rsid w:val="00354D61"/>
    <w:rsid w:val="00355446"/>
    <w:rsid w:val="00356052"/>
    <w:rsid w:val="00357A6D"/>
    <w:rsid w:val="00362029"/>
    <w:rsid w:val="00362C63"/>
    <w:rsid w:val="00363C37"/>
    <w:rsid w:val="003673F4"/>
    <w:rsid w:val="0037049E"/>
    <w:rsid w:val="003715AB"/>
    <w:rsid w:val="003724BB"/>
    <w:rsid w:val="00372557"/>
    <w:rsid w:val="00374E87"/>
    <w:rsid w:val="00375A50"/>
    <w:rsid w:val="0037610E"/>
    <w:rsid w:val="00377EF8"/>
    <w:rsid w:val="00380C63"/>
    <w:rsid w:val="003835CC"/>
    <w:rsid w:val="00384BF6"/>
    <w:rsid w:val="00386ED7"/>
    <w:rsid w:val="00387D90"/>
    <w:rsid w:val="00391BEF"/>
    <w:rsid w:val="003924D6"/>
    <w:rsid w:val="00393972"/>
    <w:rsid w:val="00394899"/>
    <w:rsid w:val="0039563A"/>
    <w:rsid w:val="003962A5"/>
    <w:rsid w:val="00396B8B"/>
    <w:rsid w:val="003A0975"/>
    <w:rsid w:val="003A1E82"/>
    <w:rsid w:val="003A2273"/>
    <w:rsid w:val="003A25B4"/>
    <w:rsid w:val="003A2E97"/>
    <w:rsid w:val="003A3859"/>
    <w:rsid w:val="003A4D9D"/>
    <w:rsid w:val="003A779E"/>
    <w:rsid w:val="003B017B"/>
    <w:rsid w:val="003C2178"/>
    <w:rsid w:val="003C22CE"/>
    <w:rsid w:val="003C3247"/>
    <w:rsid w:val="003C32E5"/>
    <w:rsid w:val="003C3D4F"/>
    <w:rsid w:val="003C48AD"/>
    <w:rsid w:val="003C7DC7"/>
    <w:rsid w:val="003D0F2C"/>
    <w:rsid w:val="003D24F0"/>
    <w:rsid w:val="003D358B"/>
    <w:rsid w:val="003D3B9E"/>
    <w:rsid w:val="003D3CDB"/>
    <w:rsid w:val="003D3DBB"/>
    <w:rsid w:val="003D507C"/>
    <w:rsid w:val="003D52A5"/>
    <w:rsid w:val="003D5353"/>
    <w:rsid w:val="003D6A8B"/>
    <w:rsid w:val="003E082D"/>
    <w:rsid w:val="003E17B8"/>
    <w:rsid w:val="003E1DC7"/>
    <w:rsid w:val="003E23EF"/>
    <w:rsid w:val="003E4860"/>
    <w:rsid w:val="003E4CE8"/>
    <w:rsid w:val="003E50E3"/>
    <w:rsid w:val="003E564B"/>
    <w:rsid w:val="003F1D38"/>
    <w:rsid w:val="003F2551"/>
    <w:rsid w:val="003F3987"/>
    <w:rsid w:val="003F4D32"/>
    <w:rsid w:val="003F6D5B"/>
    <w:rsid w:val="00402AC7"/>
    <w:rsid w:val="00404CAA"/>
    <w:rsid w:val="00406100"/>
    <w:rsid w:val="00406BFD"/>
    <w:rsid w:val="004073C1"/>
    <w:rsid w:val="0041354F"/>
    <w:rsid w:val="00413601"/>
    <w:rsid w:val="004138F9"/>
    <w:rsid w:val="00413F16"/>
    <w:rsid w:val="0041434B"/>
    <w:rsid w:val="00414B85"/>
    <w:rsid w:val="00415CEE"/>
    <w:rsid w:val="004214A6"/>
    <w:rsid w:val="00421A4E"/>
    <w:rsid w:val="004220DF"/>
    <w:rsid w:val="004226D9"/>
    <w:rsid w:val="004242D4"/>
    <w:rsid w:val="004243C8"/>
    <w:rsid w:val="0043047E"/>
    <w:rsid w:val="00430769"/>
    <w:rsid w:val="004323FE"/>
    <w:rsid w:val="00436A78"/>
    <w:rsid w:val="00441D69"/>
    <w:rsid w:val="004434CE"/>
    <w:rsid w:val="00443746"/>
    <w:rsid w:val="00444507"/>
    <w:rsid w:val="00444E57"/>
    <w:rsid w:val="0045063C"/>
    <w:rsid w:val="004511D0"/>
    <w:rsid w:val="00452018"/>
    <w:rsid w:val="00452529"/>
    <w:rsid w:val="0045331B"/>
    <w:rsid w:val="00455E83"/>
    <w:rsid w:val="00456C6B"/>
    <w:rsid w:val="00457724"/>
    <w:rsid w:val="00462081"/>
    <w:rsid w:val="004626B6"/>
    <w:rsid w:val="00462A4A"/>
    <w:rsid w:val="00464FDF"/>
    <w:rsid w:val="00465CAC"/>
    <w:rsid w:val="00471262"/>
    <w:rsid w:val="00473409"/>
    <w:rsid w:val="0047515A"/>
    <w:rsid w:val="004754FD"/>
    <w:rsid w:val="0047654B"/>
    <w:rsid w:val="00476753"/>
    <w:rsid w:val="0048604D"/>
    <w:rsid w:val="004863F6"/>
    <w:rsid w:val="00486FFA"/>
    <w:rsid w:val="00493002"/>
    <w:rsid w:val="00493753"/>
    <w:rsid w:val="00495056"/>
    <w:rsid w:val="004971FA"/>
    <w:rsid w:val="004A0942"/>
    <w:rsid w:val="004A219A"/>
    <w:rsid w:val="004A4B2E"/>
    <w:rsid w:val="004A5FF1"/>
    <w:rsid w:val="004A73B4"/>
    <w:rsid w:val="004B1A0E"/>
    <w:rsid w:val="004B32DF"/>
    <w:rsid w:val="004B3B23"/>
    <w:rsid w:val="004B4464"/>
    <w:rsid w:val="004B573C"/>
    <w:rsid w:val="004B57A4"/>
    <w:rsid w:val="004B67F9"/>
    <w:rsid w:val="004B68DF"/>
    <w:rsid w:val="004C0C04"/>
    <w:rsid w:val="004C2128"/>
    <w:rsid w:val="004C2A8D"/>
    <w:rsid w:val="004C335A"/>
    <w:rsid w:val="004C3E3F"/>
    <w:rsid w:val="004C498C"/>
    <w:rsid w:val="004C5154"/>
    <w:rsid w:val="004C5DE2"/>
    <w:rsid w:val="004C6208"/>
    <w:rsid w:val="004C6DAE"/>
    <w:rsid w:val="004C6E0E"/>
    <w:rsid w:val="004C73D8"/>
    <w:rsid w:val="004D3759"/>
    <w:rsid w:val="004D4AC9"/>
    <w:rsid w:val="004D4BF9"/>
    <w:rsid w:val="004D5C0E"/>
    <w:rsid w:val="004D5FFA"/>
    <w:rsid w:val="004D6F8E"/>
    <w:rsid w:val="004D77A0"/>
    <w:rsid w:val="004D7CFD"/>
    <w:rsid w:val="004E0462"/>
    <w:rsid w:val="004E067D"/>
    <w:rsid w:val="004E09B5"/>
    <w:rsid w:val="004E11CF"/>
    <w:rsid w:val="004E26F3"/>
    <w:rsid w:val="004E3095"/>
    <w:rsid w:val="004E386A"/>
    <w:rsid w:val="004E4DBE"/>
    <w:rsid w:val="004E4E92"/>
    <w:rsid w:val="004E5612"/>
    <w:rsid w:val="004E5F89"/>
    <w:rsid w:val="004E6C9D"/>
    <w:rsid w:val="004E7744"/>
    <w:rsid w:val="004F0709"/>
    <w:rsid w:val="004F0E00"/>
    <w:rsid w:val="004F18AC"/>
    <w:rsid w:val="004F19E0"/>
    <w:rsid w:val="004F3484"/>
    <w:rsid w:val="004F3A36"/>
    <w:rsid w:val="004F4781"/>
    <w:rsid w:val="004F4B6B"/>
    <w:rsid w:val="004F4E56"/>
    <w:rsid w:val="00500702"/>
    <w:rsid w:val="00500B59"/>
    <w:rsid w:val="00501DC3"/>
    <w:rsid w:val="00501F26"/>
    <w:rsid w:val="005030C8"/>
    <w:rsid w:val="005038B1"/>
    <w:rsid w:val="00503942"/>
    <w:rsid w:val="00503C5B"/>
    <w:rsid w:val="00507596"/>
    <w:rsid w:val="00507695"/>
    <w:rsid w:val="005102EA"/>
    <w:rsid w:val="00510494"/>
    <w:rsid w:val="00511CD7"/>
    <w:rsid w:val="00512401"/>
    <w:rsid w:val="00512BD5"/>
    <w:rsid w:val="0051360C"/>
    <w:rsid w:val="005145D6"/>
    <w:rsid w:val="00515E5D"/>
    <w:rsid w:val="00516311"/>
    <w:rsid w:val="005165AC"/>
    <w:rsid w:val="00516943"/>
    <w:rsid w:val="0052110E"/>
    <w:rsid w:val="00521D04"/>
    <w:rsid w:val="005231AF"/>
    <w:rsid w:val="0052515D"/>
    <w:rsid w:val="0052564E"/>
    <w:rsid w:val="005257D3"/>
    <w:rsid w:val="00527249"/>
    <w:rsid w:val="00530186"/>
    <w:rsid w:val="005318DB"/>
    <w:rsid w:val="00532ACB"/>
    <w:rsid w:val="0053396E"/>
    <w:rsid w:val="00533C18"/>
    <w:rsid w:val="00536121"/>
    <w:rsid w:val="005364FE"/>
    <w:rsid w:val="0053661B"/>
    <w:rsid w:val="00536724"/>
    <w:rsid w:val="00546D1C"/>
    <w:rsid w:val="005513F4"/>
    <w:rsid w:val="00551EA6"/>
    <w:rsid w:val="00552941"/>
    <w:rsid w:val="00552BAE"/>
    <w:rsid w:val="005530A1"/>
    <w:rsid w:val="005544FE"/>
    <w:rsid w:val="00556465"/>
    <w:rsid w:val="0055661F"/>
    <w:rsid w:val="00557BFE"/>
    <w:rsid w:val="0056082C"/>
    <w:rsid w:val="00560950"/>
    <w:rsid w:val="0056148C"/>
    <w:rsid w:val="00561E9A"/>
    <w:rsid w:val="00563DF2"/>
    <w:rsid w:val="00564039"/>
    <w:rsid w:val="00565FD1"/>
    <w:rsid w:val="00571259"/>
    <w:rsid w:val="00571495"/>
    <w:rsid w:val="00572E08"/>
    <w:rsid w:val="0057310C"/>
    <w:rsid w:val="005734FF"/>
    <w:rsid w:val="005735AD"/>
    <w:rsid w:val="0057515E"/>
    <w:rsid w:val="00575CAE"/>
    <w:rsid w:val="00577570"/>
    <w:rsid w:val="00580D5C"/>
    <w:rsid w:val="00582792"/>
    <w:rsid w:val="00585320"/>
    <w:rsid w:val="00585A46"/>
    <w:rsid w:val="00586F50"/>
    <w:rsid w:val="00590476"/>
    <w:rsid w:val="00590F6C"/>
    <w:rsid w:val="005917AD"/>
    <w:rsid w:val="00592C65"/>
    <w:rsid w:val="00593755"/>
    <w:rsid w:val="00593DFD"/>
    <w:rsid w:val="00594193"/>
    <w:rsid w:val="00595641"/>
    <w:rsid w:val="00596563"/>
    <w:rsid w:val="005972CD"/>
    <w:rsid w:val="005A01E4"/>
    <w:rsid w:val="005A28B0"/>
    <w:rsid w:val="005A2EED"/>
    <w:rsid w:val="005A419B"/>
    <w:rsid w:val="005A5A6F"/>
    <w:rsid w:val="005A604F"/>
    <w:rsid w:val="005A7297"/>
    <w:rsid w:val="005A7DAF"/>
    <w:rsid w:val="005B0700"/>
    <w:rsid w:val="005B08F0"/>
    <w:rsid w:val="005B2415"/>
    <w:rsid w:val="005B3C58"/>
    <w:rsid w:val="005B434F"/>
    <w:rsid w:val="005B55FA"/>
    <w:rsid w:val="005B5C98"/>
    <w:rsid w:val="005B6214"/>
    <w:rsid w:val="005B644D"/>
    <w:rsid w:val="005B75D7"/>
    <w:rsid w:val="005C02B2"/>
    <w:rsid w:val="005C08B1"/>
    <w:rsid w:val="005C19ED"/>
    <w:rsid w:val="005C261F"/>
    <w:rsid w:val="005C2B95"/>
    <w:rsid w:val="005C4DA4"/>
    <w:rsid w:val="005C5C11"/>
    <w:rsid w:val="005D23E9"/>
    <w:rsid w:val="005D4C83"/>
    <w:rsid w:val="005D5447"/>
    <w:rsid w:val="005D7147"/>
    <w:rsid w:val="005D7BA7"/>
    <w:rsid w:val="005E0221"/>
    <w:rsid w:val="005E1B3C"/>
    <w:rsid w:val="005E2756"/>
    <w:rsid w:val="005E30B2"/>
    <w:rsid w:val="005E386D"/>
    <w:rsid w:val="005E56F7"/>
    <w:rsid w:val="005F0614"/>
    <w:rsid w:val="005F0C73"/>
    <w:rsid w:val="005F177C"/>
    <w:rsid w:val="005F2DB7"/>
    <w:rsid w:val="005F32E0"/>
    <w:rsid w:val="005F468C"/>
    <w:rsid w:val="005F5140"/>
    <w:rsid w:val="005F53E0"/>
    <w:rsid w:val="005F6599"/>
    <w:rsid w:val="006027AC"/>
    <w:rsid w:val="0060287A"/>
    <w:rsid w:val="006033C6"/>
    <w:rsid w:val="00603E7F"/>
    <w:rsid w:val="00604130"/>
    <w:rsid w:val="00604C11"/>
    <w:rsid w:val="0060559F"/>
    <w:rsid w:val="00610FD4"/>
    <w:rsid w:val="006112A8"/>
    <w:rsid w:val="00611331"/>
    <w:rsid w:val="0061255E"/>
    <w:rsid w:val="00612A04"/>
    <w:rsid w:val="006135D4"/>
    <w:rsid w:val="00615450"/>
    <w:rsid w:val="00616491"/>
    <w:rsid w:val="006172B0"/>
    <w:rsid w:val="006202F5"/>
    <w:rsid w:val="00620C8D"/>
    <w:rsid w:val="00621243"/>
    <w:rsid w:val="00621537"/>
    <w:rsid w:val="00621AEA"/>
    <w:rsid w:val="00622C75"/>
    <w:rsid w:val="0062402A"/>
    <w:rsid w:val="00627384"/>
    <w:rsid w:val="006274CC"/>
    <w:rsid w:val="00627529"/>
    <w:rsid w:val="00627B00"/>
    <w:rsid w:val="00630544"/>
    <w:rsid w:val="0063183A"/>
    <w:rsid w:val="006328ED"/>
    <w:rsid w:val="00632F1C"/>
    <w:rsid w:val="006343F5"/>
    <w:rsid w:val="00634695"/>
    <w:rsid w:val="006353D4"/>
    <w:rsid w:val="0063722C"/>
    <w:rsid w:val="00637527"/>
    <w:rsid w:val="00637B31"/>
    <w:rsid w:val="006404CF"/>
    <w:rsid w:val="00642390"/>
    <w:rsid w:val="00643202"/>
    <w:rsid w:val="00646DEF"/>
    <w:rsid w:val="006476AE"/>
    <w:rsid w:val="00652385"/>
    <w:rsid w:val="00652598"/>
    <w:rsid w:val="00655F10"/>
    <w:rsid w:val="006566E3"/>
    <w:rsid w:val="00656830"/>
    <w:rsid w:val="0065714D"/>
    <w:rsid w:val="00657F75"/>
    <w:rsid w:val="00663913"/>
    <w:rsid w:val="00664C25"/>
    <w:rsid w:val="00664CCC"/>
    <w:rsid w:val="00665F02"/>
    <w:rsid w:val="006663BC"/>
    <w:rsid w:val="0066694C"/>
    <w:rsid w:val="00667008"/>
    <w:rsid w:val="0067059A"/>
    <w:rsid w:val="006725A7"/>
    <w:rsid w:val="00673558"/>
    <w:rsid w:val="00677AE5"/>
    <w:rsid w:val="006806E8"/>
    <w:rsid w:val="006823F4"/>
    <w:rsid w:val="0068251E"/>
    <w:rsid w:val="00682D41"/>
    <w:rsid w:val="00682D58"/>
    <w:rsid w:val="0068347C"/>
    <w:rsid w:val="00683D0A"/>
    <w:rsid w:val="00684562"/>
    <w:rsid w:val="00686469"/>
    <w:rsid w:val="00686FA8"/>
    <w:rsid w:val="006871F3"/>
    <w:rsid w:val="006907A4"/>
    <w:rsid w:val="00690CC1"/>
    <w:rsid w:val="00691504"/>
    <w:rsid w:val="00691DFC"/>
    <w:rsid w:val="00691E06"/>
    <w:rsid w:val="00693ABE"/>
    <w:rsid w:val="00693DB9"/>
    <w:rsid w:val="00694182"/>
    <w:rsid w:val="006955D6"/>
    <w:rsid w:val="006970EC"/>
    <w:rsid w:val="00697BFC"/>
    <w:rsid w:val="006A2972"/>
    <w:rsid w:val="006A2EDE"/>
    <w:rsid w:val="006A3AB6"/>
    <w:rsid w:val="006A65EB"/>
    <w:rsid w:val="006A7240"/>
    <w:rsid w:val="006B0D0A"/>
    <w:rsid w:val="006B0E1C"/>
    <w:rsid w:val="006B124D"/>
    <w:rsid w:val="006B2CF1"/>
    <w:rsid w:val="006B487C"/>
    <w:rsid w:val="006B4992"/>
    <w:rsid w:val="006B4EBB"/>
    <w:rsid w:val="006B537F"/>
    <w:rsid w:val="006B55D8"/>
    <w:rsid w:val="006B5CF7"/>
    <w:rsid w:val="006B6122"/>
    <w:rsid w:val="006B6DDE"/>
    <w:rsid w:val="006B7152"/>
    <w:rsid w:val="006B752C"/>
    <w:rsid w:val="006B76BC"/>
    <w:rsid w:val="006B7F25"/>
    <w:rsid w:val="006B7F8B"/>
    <w:rsid w:val="006C212D"/>
    <w:rsid w:val="006C228C"/>
    <w:rsid w:val="006C24F3"/>
    <w:rsid w:val="006C279F"/>
    <w:rsid w:val="006C2ADC"/>
    <w:rsid w:val="006C2FC7"/>
    <w:rsid w:val="006C47AE"/>
    <w:rsid w:val="006C53DA"/>
    <w:rsid w:val="006C5C38"/>
    <w:rsid w:val="006C5EBF"/>
    <w:rsid w:val="006C6CD6"/>
    <w:rsid w:val="006D0A3A"/>
    <w:rsid w:val="006D1782"/>
    <w:rsid w:val="006D1B9C"/>
    <w:rsid w:val="006D3299"/>
    <w:rsid w:val="006D44F3"/>
    <w:rsid w:val="006D5CAA"/>
    <w:rsid w:val="006D5E2C"/>
    <w:rsid w:val="006D6237"/>
    <w:rsid w:val="006D66FC"/>
    <w:rsid w:val="006D6747"/>
    <w:rsid w:val="006E2636"/>
    <w:rsid w:val="006E3519"/>
    <w:rsid w:val="006E3F62"/>
    <w:rsid w:val="006E50DC"/>
    <w:rsid w:val="006E594F"/>
    <w:rsid w:val="006E6664"/>
    <w:rsid w:val="006F29FB"/>
    <w:rsid w:val="006F2D24"/>
    <w:rsid w:val="006F35AF"/>
    <w:rsid w:val="006F6090"/>
    <w:rsid w:val="00700432"/>
    <w:rsid w:val="00701E0E"/>
    <w:rsid w:val="007039C7"/>
    <w:rsid w:val="00704A2C"/>
    <w:rsid w:val="00704E2C"/>
    <w:rsid w:val="00705C02"/>
    <w:rsid w:val="00706305"/>
    <w:rsid w:val="00706C27"/>
    <w:rsid w:val="00707456"/>
    <w:rsid w:val="00710459"/>
    <w:rsid w:val="00710A63"/>
    <w:rsid w:val="00710AC4"/>
    <w:rsid w:val="00710D29"/>
    <w:rsid w:val="0071171C"/>
    <w:rsid w:val="00712FFD"/>
    <w:rsid w:val="00717F61"/>
    <w:rsid w:val="00720AD9"/>
    <w:rsid w:val="007215C4"/>
    <w:rsid w:val="00721D21"/>
    <w:rsid w:val="00721E37"/>
    <w:rsid w:val="00721EB3"/>
    <w:rsid w:val="00722479"/>
    <w:rsid w:val="00723058"/>
    <w:rsid w:val="00723572"/>
    <w:rsid w:val="00724BCF"/>
    <w:rsid w:val="00725DD6"/>
    <w:rsid w:val="0073087B"/>
    <w:rsid w:val="007309A8"/>
    <w:rsid w:val="00730DDB"/>
    <w:rsid w:val="00733150"/>
    <w:rsid w:val="007333A2"/>
    <w:rsid w:val="00733CD3"/>
    <w:rsid w:val="00733E8B"/>
    <w:rsid w:val="007342E7"/>
    <w:rsid w:val="00734AA4"/>
    <w:rsid w:val="007353CB"/>
    <w:rsid w:val="007356DB"/>
    <w:rsid w:val="007365BE"/>
    <w:rsid w:val="00737F2D"/>
    <w:rsid w:val="00740035"/>
    <w:rsid w:val="00740994"/>
    <w:rsid w:val="00741C43"/>
    <w:rsid w:val="00741EA7"/>
    <w:rsid w:val="00742004"/>
    <w:rsid w:val="00742AC0"/>
    <w:rsid w:val="007439E3"/>
    <w:rsid w:val="00743A98"/>
    <w:rsid w:val="00743F23"/>
    <w:rsid w:val="007441F9"/>
    <w:rsid w:val="00744C3B"/>
    <w:rsid w:val="0074717D"/>
    <w:rsid w:val="00747E49"/>
    <w:rsid w:val="00750916"/>
    <w:rsid w:val="00753510"/>
    <w:rsid w:val="00754AFF"/>
    <w:rsid w:val="0075748E"/>
    <w:rsid w:val="007610EB"/>
    <w:rsid w:val="007618E5"/>
    <w:rsid w:val="00763FFB"/>
    <w:rsid w:val="0076440D"/>
    <w:rsid w:val="0076473A"/>
    <w:rsid w:val="00767A93"/>
    <w:rsid w:val="00767B2D"/>
    <w:rsid w:val="00772EAB"/>
    <w:rsid w:val="00773EAB"/>
    <w:rsid w:val="00774599"/>
    <w:rsid w:val="007745D8"/>
    <w:rsid w:val="00776138"/>
    <w:rsid w:val="00776273"/>
    <w:rsid w:val="00776413"/>
    <w:rsid w:val="007802E1"/>
    <w:rsid w:val="0078083D"/>
    <w:rsid w:val="0078255E"/>
    <w:rsid w:val="00782B93"/>
    <w:rsid w:val="00784DCD"/>
    <w:rsid w:val="00785D89"/>
    <w:rsid w:val="00786942"/>
    <w:rsid w:val="00787131"/>
    <w:rsid w:val="00787D4C"/>
    <w:rsid w:val="00790049"/>
    <w:rsid w:val="00790D1E"/>
    <w:rsid w:val="00791161"/>
    <w:rsid w:val="00792351"/>
    <w:rsid w:val="00792C9A"/>
    <w:rsid w:val="00792E65"/>
    <w:rsid w:val="007933E9"/>
    <w:rsid w:val="007938AF"/>
    <w:rsid w:val="00795416"/>
    <w:rsid w:val="007961AC"/>
    <w:rsid w:val="00796B2C"/>
    <w:rsid w:val="00796EB9"/>
    <w:rsid w:val="00797688"/>
    <w:rsid w:val="0079769C"/>
    <w:rsid w:val="007A0B41"/>
    <w:rsid w:val="007A126A"/>
    <w:rsid w:val="007A41F5"/>
    <w:rsid w:val="007A43B9"/>
    <w:rsid w:val="007A4D22"/>
    <w:rsid w:val="007A4E8F"/>
    <w:rsid w:val="007A6DE1"/>
    <w:rsid w:val="007B055C"/>
    <w:rsid w:val="007B2A67"/>
    <w:rsid w:val="007B4F22"/>
    <w:rsid w:val="007B5039"/>
    <w:rsid w:val="007B57D7"/>
    <w:rsid w:val="007B5BED"/>
    <w:rsid w:val="007B5E46"/>
    <w:rsid w:val="007B5E4C"/>
    <w:rsid w:val="007B6BDD"/>
    <w:rsid w:val="007B6CAD"/>
    <w:rsid w:val="007B6F1D"/>
    <w:rsid w:val="007B762C"/>
    <w:rsid w:val="007C0117"/>
    <w:rsid w:val="007C1036"/>
    <w:rsid w:val="007C1344"/>
    <w:rsid w:val="007C2FBE"/>
    <w:rsid w:val="007C3FD1"/>
    <w:rsid w:val="007C475F"/>
    <w:rsid w:val="007C5081"/>
    <w:rsid w:val="007D064F"/>
    <w:rsid w:val="007D2077"/>
    <w:rsid w:val="007D4503"/>
    <w:rsid w:val="007D4ADD"/>
    <w:rsid w:val="007D5379"/>
    <w:rsid w:val="007D5B42"/>
    <w:rsid w:val="007D6AD6"/>
    <w:rsid w:val="007D722B"/>
    <w:rsid w:val="007D7BC8"/>
    <w:rsid w:val="007E0591"/>
    <w:rsid w:val="007E13B9"/>
    <w:rsid w:val="007E32EE"/>
    <w:rsid w:val="007E3413"/>
    <w:rsid w:val="007E41B0"/>
    <w:rsid w:val="007E4D74"/>
    <w:rsid w:val="007F0DB1"/>
    <w:rsid w:val="007F1717"/>
    <w:rsid w:val="007F2F8A"/>
    <w:rsid w:val="007F3750"/>
    <w:rsid w:val="007F461F"/>
    <w:rsid w:val="007F4708"/>
    <w:rsid w:val="007F5ACC"/>
    <w:rsid w:val="007F64E8"/>
    <w:rsid w:val="007F6B7F"/>
    <w:rsid w:val="007F7B47"/>
    <w:rsid w:val="00803F06"/>
    <w:rsid w:val="00804620"/>
    <w:rsid w:val="008054FF"/>
    <w:rsid w:val="00805D17"/>
    <w:rsid w:val="008060EC"/>
    <w:rsid w:val="0080654C"/>
    <w:rsid w:val="00807633"/>
    <w:rsid w:val="00810817"/>
    <w:rsid w:val="0081381A"/>
    <w:rsid w:val="00814681"/>
    <w:rsid w:val="00815858"/>
    <w:rsid w:val="0081608F"/>
    <w:rsid w:val="008169F7"/>
    <w:rsid w:val="00816AA7"/>
    <w:rsid w:val="008175C3"/>
    <w:rsid w:val="00820821"/>
    <w:rsid w:val="00822BEE"/>
    <w:rsid w:val="00826F28"/>
    <w:rsid w:val="00830C67"/>
    <w:rsid w:val="0083238B"/>
    <w:rsid w:val="008328D7"/>
    <w:rsid w:val="00832B5B"/>
    <w:rsid w:val="00832BA9"/>
    <w:rsid w:val="008345DF"/>
    <w:rsid w:val="00834F2A"/>
    <w:rsid w:val="0083635D"/>
    <w:rsid w:val="008370B3"/>
    <w:rsid w:val="0083737F"/>
    <w:rsid w:val="00840CBB"/>
    <w:rsid w:val="00841FA2"/>
    <w:rsid w:val="00842D23"/>
    <w:rsid w:val="008431C7"/>
    <w:rsid w:val="008433AA"/>
    <w:rsid w:val="00843931"/>
    <w:rsid w:val="00844852"/>
    <w:rsid w:val="008459F8"/>
    <w:rsid w:val="00845E58"/>
    <w:rsid w:val="0085093B"/>
    <w:rsid w:val="008549C1"/>
    <w:rsid w:val="00854E1C"/>
    <w:rsid w:val="00855494"/>
    <w:rsid w:val="00856EB1"/>
    <w:rsid w:val="008570FF"/>
    <w:rsid w:val="008616AB"/>
    <w:rsid w:val="00863F37"/>
    <w:rsid w:val="008644AD"/>
    <w:rsid w:val="008656BA"/>
    <w:rsid w:val="00866022"/>
    <w:rsid w:val="00866098"/>
    <w:rsid w:val="008671C2"/>
    <w:rsid w:val="008714B4"/>
    <w:rsid w:val="0087183A"/>
    <w:rsid w:val="00871C8C"/>
    <w:rsid w:val="00872095"/>
    <w:rsid w:val="0087217E"/>
    <w:rsid w:val="00874FD2"/>
    <w:rsid w:val="00877065"/>
    <w:rsid w:val="0087786D"/>
    <w:rsid w:val="0088142E"/>
    <w:rsid w:val="00881732"/>
    <w:rsid w:val="00884A31"/>
    <w:rsid w:val="00890DD5"/>
    <w:rsid w:val="0089113B"/>
    <w:rsid w:val="0089319D"/>
    <w:rsid w:val="0089321C"/>
    <w:rsid w:val="008935D8"/>
    <w:rsid w:val="0089399F"/>
    <w:rsid w:val="0089608C"/>
    <w:rsid w:val="00896FC5"/>
    <w:rsid w:val="00897BFA"/>
    <w:rsid w:val="008A09FC"/>
    <w:rsid w:val="008A1F7B"/>
    <w:rsid w:val="008A21C5"/>
    <w:rsid w:val="008A2707"/>
    <w:rsid w:val="008A2957"/>
    <w:rsid w:val="008A55D4"/>
    <w:rsid w:val="008A5E06"/>
    <w:rsid w:val="008A63C4"/>
    <w:rsid w:val="008A6B15"/>
    <w:rsid w:val="008A7408"/>
    <w:rsid w:val="008A7900"/>
    <w:rsid w:val="008B1AA0"/>
    <w:rsid w:val="008B1CAE"/>
    <w:rsid w:val="008B2EE2"/>
    <w:rsid w:val="008B3AE6"/>
    <w:rsid w:val="008B3D9E"/>
    <w:rsid w:val="008B456C"/>
    <w:rsid w:val="008B5378"/>
    <w:rsid w:val="008B5DF2"/>
    <w:rsid w:val="008B6E72"/>
    <w:rsid w:val="008C2035"/>
    <w:rsid w:val="008C265D"/>
    <w:rsid w:val="008C2D7D"/>
    <w:rsid w:val="008C2F3D"/>
    <w:rsid w:val="008C3CC5"/>
    <w:rsid w:val="008C3F8E"/>
    <w:rsid w:val="008C45A4"/>
    <w:rsid w:val="008C4A99"/>
    <w:rsid w:val="008C56E1"/>
    <w:rsid w:val="008C7C7B"/>
    <w:rsid w:val="008D2044"/>
    <w:rsid w:val="008D252A"/>
    <w:rsid w:val="008D28A3"/>
    <w:rsid w:val="008D2B2E"/>
    <w:rsid w:val="008D2BCF"/>
    <w:rsid w:val="008D4474"/>
    <w:rsid w:val="008D4C65"/>
    <w:rsid w:val="008D4D34"/>
    <w:rsid w:val="008D579B"/>
    <w:rsid w:val="008D67B6"/>
    <w:rsid w:val="008D6AD5"/>
    <w:rsid w:val="008D7B95"/>
    <w:rsid w:val="008E1C16"/>
    <w:rsid w:val="008E3E06"/>
    <w:rsid w:val="008E654E"/>
    <w:rsid w:val="008E6DF8"/>
    <w:rsid w:val="008F1BDD"/>
    <w:rsid w:val="008F27D1"/>
    <w:rsid w:val="008F2FA3"/>
    <w:rsid w:val="008F4575"/>
    <w:rsid w:val="008F62C9"/>
    <w:rsid w:val="008F727F"/>
    <w:rsid w:val="00900077"/>
    <w:rsid w:val="009004AA"/>
    <w:rsid w:val="00901BEA"/>
    <w:rsid w:val="00902566"/>
    <w:rsid w:val="00902B23"/>
    <w:rsid w:val="0090459D"/>
    <w:rsid w:val="0090615D"/>
    <w:rsid w:val="00906FC5"/>
    <w:rsid w:val="00906FF4"/>
    <w:rsid w:val="00910282"/>
    <w:rsid w:val="00910E51"/>
    <w:rsid w:val="00911208"/>
    <w:rsid w:val="009128FB"/>
    <w:rsid w:val="0091357A"/>
    <w:rsid w:val="00914F5F"/>
    <w:rsid w:val="00916C7F"/>
    <w:rsid w:val="0091739F"/>
    <w:rsid w:val="009206B7"/>
    <w:rsid w:val="00920DA9"/>
    <w:rsid w:val="00921BB2"/>
    <w:rsid w:val="00921CBC"/>
    <w:rsid w:val="00924612"/>
    <w:rsid w:val="0093009A"/>
    <w:rsid w:val="00932FDD"/>
    <w:rsid w:val="00942CF6"/>
    <w:rsid w:val="009437BA"/>
    <w:rsid w:val="00943EB8"/>
    <w:rsid w:val="00944642"/>
    <w:rsid w:val="009447EE"/>
    <w:rsid w:val="00944859"/>
    <w:rsid w:val="00945DFB"/>
    <w:rsid w:val="00946C1C"/>
    <w:rsid w:val="009509FC"/>
    <w:rsid w:val="00950AB1"/>
    <w:rsid w:val="00953B1D"/>
    <w:rsid w:val="00953D46"/>
    <w:rsid w:val="0095434F"/>
    <w:rsid w:val="009543F1"/>
    <w:rsid w:val="0095721B"/>
    <w:rsid w:val="00957381"/>
    <w:rsid w:val="00960668"/>
    <w:rsid w:val="0096240D"/>
    <w:rsid w:val="00962957"/>
    <w:rsid w:val="00962B68"/>
    <w:rsid w:val="00962E75"/>
    <w:rsid w:val="00962F27"/>
    <w:rsid w:val="00963620"/>
    <w:rsid w:val="00964C39"/>
    <w:rsid w:val="00965061"/>
    <w:rsid w:val="00965964"/>
    <w:rsid w:val="0097198A"/>
    <w:rsid w:val="009719E5"/>
    <w:rsid w:val="00971B21"/>
    <w:rsid w:val="00971C8C"/>
    <w:rsid w:val="009741C9"/>
    <w:rsid w:val="00974D24"/>
    <w:rsid w:val="0097728F"/>
    <w:rsid w:val="009800EC"/>
    <w:rsid w:val="00981F51"/>
    <w:rsid w:val="0098294B"/>
    <w:rsid w:val="00987544"/>
    <w:rsid w:val="00990AE2"/>
    <w:rsid w:val="00990D91"/>
    <w:rsid w:val="00990E7E"/>
    <w:rsid w:val="00992421"/>
    <w:rsid w:val="0099289E"/>
    <w:rsid w:val="009948B6"/>
    <w:rsid w:val="009A1F35"/>
    <w:rsid w:val="009A1F8D"/>
    <w:rsid w:val="009A2050"/>
    <w:rsid w:val="009A2A67"/>
    <w:rsid w:val="009A2C5D"/>
    <w:rsid w:val="009A33DD"/>
    <w:rsid w:val="009A35C1"/>
    <w:rsid w:val="009A4E3A"/>
    <w:rsid w:val="009B089C"/>
    <w:rsid w:val="009B0C31"/>
    <w:rsid w:val="009B19E6"/>
    <w:rsid w:val="009B546E"/>
    <w:rsid w:val="009B64EC"/>
    <w:rsid w:val="009B769E"/>
    <w:rsid w:val="009C0CC9"/>
    <w:rsid w:val="009C19EE"/>
    <w:rsid w:val="009C258F"/>
    <w:rsid w:val="009C2AE1"/>
    <w:rsid w:val="009C4A0E"/>
    <w:rsid w:val="009C74D5"/>
    <w:rsid w:val="009C7A1D"/>
    <w:rsid w:val="009D0DD6"/>
    <w:rsid w:val="009D0DDB"/>
    <w:rsid w:val="009D1A14"/>
    <w:rsid w:val="009D3355"/>
    <w:rsid w:val="009D3801"/>
    <w:rsid w:val="009D3855"/>
    <w:rsid w:val="009D4AB5"/>
    <w:rsid w:val="009D54C3"/>
    <w:rsid w:val="009D55B0"/>
    <w:rsid w:val="009D7E77"/>
    <w:rsid w:val="009E0D3B"/>
    <w:rsid w:val="009E2D10"/>
    <w:rsid w:val="009E4DAA"/>
    <w:rsid w:val="009E5662"/>
    <w:rsid w:val="009E65B5"/>
    <w:rsid w:val="009F3AE0"/>
    <w:rsid w:val="009F4518"/>
    <w:rsid w:val="009F4FE4"/>
    <w:rsid w:val="009F53CC"/>
    <w:rsid w:val="009F56B6"/>
    <w:rsid w:val="009F6466"/>
    <w:rsid w:val="009F658C"/>
    <w:rsid w:val="009F6622"/>
    <w:rsid w:val="009F6C79"/>
    <w:rsid w:val="00A0040B"/>
    <w:rsid w:val="00A00644"/>
    <w:rsid w:val="00A00F64"/>
    <w:rsid w:val="00A0127A"/>
    <w:rsid w:val="00A019C4"/>
    <w:rsid w:val="00A03772"/>
    <w:rsid w:val="00A04723"/>
    <w:rsid w:val="00A050B3"/>
    <w:rsid w:val="00A05C0B"/>
    <w:rsid w:val="00A0681B"/>
    <w:rsid w:val="00A06934"/>
    <w:rsid w:val="00A06EA6"/>
    <w:rsid w:val="00A070BB"/>
    <w:rsid w:val="00A13475"/>
    <w:rsid w:val="00A13F05"/>
    <w:rsid w:val="00A1526F"/>
    <w:rsid w:val="00A16F2F"/>
    <w:rsid w:val="00A20A61"/>
    <w:rsid w:val="00A219DD"/>
    <w:rsid w:val="00A2239F"/>
    <w:rsid w:val="00A22B8F"/>
    <w:rsid w:val="00A23962"/>
    <w:rsid w:val="00A248D4"/>
    <w:rsid w:val="00A24B29"/>
    <w:rsid w:val="00A25120"/>
    <w:rsid w:val="00A253EE"/>
    <w:rsid w:val="00A255FF"/>
    <w:rsid w:val="00A25F93"/>
    <w:rsid w:val="00A26EC2"/>
    <w:rsid w:val="00A30BD6"/>
    <w:rsid w:val="00A30F58"/>
    <w:rsid w:val="00A31304"/>
    <w:rsid w:val="00A335FF"/>
    <w:rsid w:val="00A35F00"/>
    <w:rsid w:val="00A36BAF"/>
    <w:rsid w:val="00A377A6"/>
    <w:rsid w:val="00A40BC6"/>
    <w:rsid w:val="00A40FFB"/>
    <w:rsid w:val="00A41A9D"/>
    <w:rsid w:val="00A4212E"/>
    <w:rsid w:val="00A42858"/>
    <w:rsid w:val="00A43875"/>
    <w:rsid w:val="00A43E8B"/>
    <w:rsid w:val="00A4403D"/>
    <w:rsid w:val="00A465CA"/>
    <w:rsid w:val="00A46C7A"/>
    <w:rsid w:val="00A50308"/>
    <w:rsid w:val="00A50313"/>
    <w:rsid w:val="00A529F4"/>
    <w:rsid w:val="00A545E1"/>
    <w:rsid w:val="00A548F4"/>
    <w:rsid w:val="00A563CE"/>
    <w:rsid w:val="00A57907"/>
    <w:rsid w:val="00A61822"/>
    <w:rsid w:val="00A6182A"/>
    <w:rsid w:val="00A621EA"/>
    <w:rsid w:val="00A6486A"/>
    <w:rsid w:val="00A6508B"/>
    <w:rsid w:val="00A65E66"/>
    <w:rsid w:val="00A67353"/>
    <w:rsid w:val="00A70FB7"/>
    <w:rsid w:val="00A7142F"/>
    <w:rsid w:val="00A754E7"/>
    <w:rsid w:val="00A75792"/>
    <w:rsid w:val="00A8407B"/>
    <w:rsid w:val="00A85CFD"/>
    <w:rsid w:val="00A908E8"/>
    <w:rsid w:val="00A937B9"/>
    <w:rsid w:val="00A9556C"/>
    <w:rsid w:val="00A975AB"/>
    <w:rsid w:val="00AA00D8"/>
    <w:rsid w:val="00AA11FC"/>
    <w:rsid w:val="00AA1D08"/>
    <w:rsid w:val="00AA3246"/>
    <w:rsid w:val="00AA3C8B"/>
    <w:rsid w:val="00AA5950"/>
    <w:rsid w:val="00AA5955"/>
    <w:rsid w:val="00AA6B15"/>
    <w:rsid w:val="00AB0118"/>
    <w:rsid w:val="00AB11F2"/>
    <w:rsid w:val="00AB1820"/>
    <w:rsid w:val="00AB39CB"/>
    <w:rsid w:val="00AB52DA"/>
    <w:rsid w:val="00AB63D2"/>
    <w:rsid w:val="00AB7494"/>
    <w:rsid w:val="00AB7A53"/>
    <w:rsid w:val="00AC036A"/>
    <w:rsid w:val="00AC16AF"/>
    <w:rsid w:val="00AC3084"/>
    <w:rsid w:val="00AC370A"/>
    <w:rsid w:val="00AC3923"/>
    <w:rsid w:val="00AC3DD2"/>
    <w:rsid w:val="00AC51F3"/>
    <w:rsid w:val="00AD0BE8"/>
    <w:rsid w:val="00AD0DC2"/>
    <w:rsid w:val="00AD5C47"/>
    <w:rsid w:val="00AD6CD1"/>
    <w:rsid w:val="00AD6FA0"/>
    <w:rsid w:val="00AE0288"/>
    <w:rsid w:val="00AE0FBB"/>
    <w:rsid w:val="00AE25A2"/>
    <w:rsid w:val="00AE2F1D"/>
    <w:rsid w:val="00AE3444"/>
    <w:rsid w:val="00AE3D23"/>
    <w:rsid w:val="00AE649E"/>
    <w:rsid w:val="00AE6F56"/>
    <w:rsid w:val="00AE7D14"/>
    <w:rsid w:val="00AF04AA"/>
    <w:rsid w:val="00AF71C2"/>
    <w:rsid w:val="00B00372"/>
    <w:rsid w:val="00B00A01"/>
    <w:rsid w:val="00B00CFC"/>
    <w:rsid w:val="00B010E7"/>
    <w:rsid w:val="00B01F02"/>
    <w:rsid w:val="00B0417E"/>
    <w:rsid w:val="00B050E0"/>
    <w:rsid w:val="00B05F6A"/>
    <w:rsid w:val="00B07FD1"/>
    <w:rsid w:val="00B144AA"/>
    <w:rsid w:val="00B16A1C"/>
    <w:rsid w:val="00B17D05"/>
    <w:rsid w:val="00B22C65"/>
    <w:rsid w:val="00B22EDA"/>
    <w:rsid w:val="00B23516"/>
    <w:rsid w:val="00B247AD"/>
    <w:rsid w:val="00B24D64"/>
    <w:rsid w:val="00B26C2A"/>
    <w:rsid w:val="00B27BCC"/>
    <w:rsid w:val="00B30CD8"/>
    <w:rsid w:val="00B3144F"/>
    <w:rsid w:val="00B32430"/>
    <w:rsid w:val="00B3332E"/>
    <w:rsid w:val="00B37EA0"/>
    <w:rsid w:val="00B40391"/>
    <w:rsid w:val="00B407FD"/>
    <w:rsid w:val="00B410F6"/>
    <w:rsid w:val="00B417A8"/>
    <w:rsid w:val="00B4225B"/>
    <w:rsid w:val="00B426E3"/>
    <w:rsid w:val="00B50277"/>
    <w:rsid w:val="00B50946"/>
    <w:rsid w:val="00B50DA5"/>
    <w:rsid w:val="00B51021"/>
    <w:rsid w:val="00B5118D"/>
    <w:rsid w:val="00B52C20"/>
    <w:rsid w:val="00B53854"/>
    <w:rsid w:val="00B53B9B"/>
    <w:rsid w:val="00B57ECF"/>
    <w:rsid w:val="00B60845"/>
    <w:rsid w:val="00B6105A"/>
    <w:rsid w:val="00B62859"/>
    <w:rsid w:val="00B637AA"/>
    <w:rsid w:val="00B64292"/>
    <w:rsid w:val="00B64CC0"/>
    <w:rsid w:val="00B65BB5"/>
    <w:rsid w:val="00B662C7"/>
    <w:rsid w:val="00B70234"/>
    <w:rsid w:val="00B714F0"/>
    <w:rsid w:val="00B7170B"/>
    <w:rsid w:val="00B7298E"/>
    <w:rsid w:val="00B72EF1"/>
    <w:rsid w:val="00B730D5"/>
    <w:rsid w:val="00B74791"/>
    <w:rsid w:val="00B76023"/>
    <w:rsid w:val="00B7663A"/>
    <w:rsid w:val="00B77F94"/>
    <w:rsid w:val="00B803E8"/>
    <w:rsid w:val="00B8249A"/>
    <w:rsid w:val="00B82CA7"/>
    <w:rsid w:val="00B83CE6"/>
    <w:rsid w:val="00B84E7F"/>
    <w:rsid w:val="00B85666"/>
    <w:rsid w:val="00B90815"/>
    <w:rsid w:val="00B9100B"/>
    <w:rsid w:val="00B92A51"/>
    <w:rsid w:val="00B93A03"/>
    <w:rsid w:val="00B93FD8"/>
    <w:rsid w:val="00B945DE"/>
    <w:rsid w:val="00B95296"/>
    <w:rsid w:val="00B955F2"/>
    <w:rsid w:val="00B96A79"/>
    <w:rsid w:val="00B971A1"/>
    <w:rsid w:val="00BA31D8"/>
    <w:rsid w:val="00BA47CD"/>
    <w:rsid w:val="00BA5A9E"/>
    <w:rsid w:val="00BA67FD"/>
    <w:rsid w:val="00BA7CF1"/>
    <w:rsid w:val="00BA7E80"/>
    <w:rsid w:val="00BB0A61"/>
    <w:rsid w:val="00BB1CDF"/>
    <w:rsid w:val="00BB20C8"/>
    <w:rsid w:val="00BB2970"/>
    <w:rsid w:val="00BB50CE"/>
    <w:rsid w:val="00BB519F"/>
    <w:rsid w:val="00BB5587"/>
    <w:rsid w:val="00BB5F91"/>
    <w:rsid w:val="00BB6975"/>
    <w:rsid w:val="00BC170C"/>
    <w:rsid w:val="00BC1CA5"/>
    <w:rsid w:val="00BC2B88"/>
    <w:rsid w:val="00BC35B5"/>
    <w:rsid w:val="00BC5AD1"/>
    <w:rsid w:val="00BC5EDA"/>
    <w:rsid w:val="00BC66DE"/>
    <w:rsid w:val="00BC6C78"/>
    <w:rsid w:val="00BC7043"/>
    <w:rsid w:val="00BC71E0"/>
    <w:rsid w:val="00BC72FA"/>
    <w:rsid w:val="00BC7488"/>
    <w:rsid w:val="00BD1237"/>
    <w:rsid w:val="00BD3BF8"/>
    <w:rsid w:val="00BD532B"/>
    <w:rsid w:val="00BE1B82"/>
    <w:rsid w:val="00BE1DD2"/>
    <w:rsid w:val="00BE3294"/>
    <w:rsid w:val="00BE6919"/>
    <w:rsid w:val="00BE7761"/>
    <w:rsid w:val="00BE7821"/>
    <w:rsid w:val="00BE7D43"/>
    <w:rsid w:val="00BF0431"/>
    <w:rsid w:val="00BF0D8A"/>
    <w:rsid w:val="00BF1355"/>
    <w:rsid w:val="00BF22F0"/>
    <w:rsid w:val="00BF439E"/>
    <w:rsid w:val="00BF4D24"/>
    <w:rsid w:val="00BF5417"/>
    <w:rsid w:val="00BF5B47"/>
    <w:rsid w:val="00C01370"/>
    <w:rsid w:val="00C02CBD"/>
    <w:rsid w:val="00C04E5C"/>
    <w:rsid w:val="00C10113"/>
    <w:rsid w:val="00C10E48"/>
    <w:rsid w:val="00C12077"/>
    <w:rsid w:val="00C149D6"/>
    <w:rsid w:val="00C15C52"/>
    <w:rsid w:val="00C172AB"/>
    <w:rsid w:val="00C17E2F"/>
    <w:rsid w:val="00C17E93"/>
    <w:rsid w:val="00C2066A"/>
    <w:rsid w:val="00C213AA"/>
    <w:rsid w:val="00C234C7"/>
    <w:rsid w:val="00C23E9A"/>
    <w:rsid w:val="00C24BE9"/>
    <w:rsid w:val="00C25B0A"/>
    <w:rsid w:val="00C2642E"/>
    <w:rsid w:val="00C26AA2"/>
    <w:rsid w:val="00C2741E"/>
    <w:rsid w:val="00C349D7"/>
    <w:rsid w:val="00C34A07"/>
    <w:rsid w:val="00C35093"/>
    <w:rsid w:val="00C37318"/>
    <w:rsid w:val="00C4183F"/>
    <w:rsid w:val="00C43D43"/>
    <w:rsid w:val="00C458A8"/>
    <w:rsid w:val="00C45AF9"/>
    <w:rsid w:val="00C45F35"/>
    <w:rsid w:val="00C46ADA"/>
    <w:rsid w:val="00C478E2"/>
    <w:rsid w:val="00C50AD0"/>
    <w:rsid w:val="00C523A5"/>
    <w:rsid w:val="00C53197"/>
    <w:rsid w:val="00C53535"/>
    <w:rsid w:val="00C5511A"/>
    <w:rsid w:val="00C56CF7"/>
    <w:rsid w:val="00C56F75"/>
    <w:rsid w:val="00C575ED"/>
    <w:rsid w:val="00C60D53"/>
    <w:rsid w:val="00C60FEF"/>
    <w:rsid w:val="00C62E3C"/>
    <w:rsid w:val="00C632D7"/>
    <w:rsid w:val="00C6421F"/>
    <w:rsid w:val="00C66213"/>
    <w:rsid w:val="00C66FE7"/>
    <w:rsid w:val="00C67FD2"/>
    <w:rsid w:val="00C70094"/>
    <w:rsid w:val="00C70112"/>
    <w:rsid w:val="00C72045"/>
    <w:rsid w:val="00C720DF"/>
    <w:rsid w:val="00C72104"/>
    <w:rsid w:val="00C73D49"/>
    <w:rsid w:val="00C73EEB"/>
    <w:rsid w:val="00C75EAF"/>
    <w:rsid w:val="00C76DC3"/>
    <w:rsid w:val="00C77620"/>
    <w:rsid w:val="00C77EF1"/>
    <w:rsid w:val="00C80284"/>
    <w:rsid w:val="00C81308"/>
    <w:rsid w:val="00C83BED"/>
    <w:rsid w:val="00C8401D"/>
    <w:rsid w:val="00C87AF3"/>
    <w:rsid w:val="00C90F7C"/>
    <w:rsid w:val="00C929C3"/>
    <w:rsid w:val="00C94617"/>
    <w:rsid w:val="00C9574A"/>
    <w:rsid w:val="00C96E43"/>
    <w:rsid w:val="00CA0DDC"/>
    <w:rsid w:val="00CA0F7F"/>
    <w:rsid w:val="00CA2EAC"/>
    <w:rsid w:val="00CA3FD1"/>
    <w:rsid w:val="00CA454E"/>
    <w:rsid w:val="00CA7FDF"/>
    <w:rsid w:val="00CB0D3F"/>
    <w:rsid w:val="00CB2EFD"/>
    <w:rsid w:val="00CB7541"/>
    <w:rsid w:val="00CC13B0"/>
    <w:rsid w:val="00CC17D0"/>
    <w:rsid w:val="00CC1D93"/>
    <w:rsid w:val="00CC2D1B"/>
    <w:rsid w:val="00CC3AB3"/>
    <w:rsid w:val="00CC4212"/>
    <w:rsid w:val="00CC503B"/>
    <w:rsid w:val="00CC5AAA"/>
    <w:rsid w:val="00CC7781"/>
    <w:rsid w:val="00CC7793"/>
    <w:rsid w:val="00CC7CCF"/>
    <w:rsid w:val="00CD0C6E"/>
    <w:rsid w:val="00CD13BC"/>
    <w:rsid w:val="00CD14E6"/>
    <w:rsid w:val="00CD1DFD"/>
    <w:rsid w:val="00CD1F0D"/>
    <w:rsid w:val="00CD2AA6"/>
    <w:rsid w:val="00CD5AB2"/>
    <w:rsid w:val="00CD5C24"/>
    <w:rsid w:val="00CD6762"/>
    <w:rsid w:val="00CE0F20"/>
    <w:rsid w:val="00CE252A"/>
    <w:rsid w:val="00CE27E4"/>
    <w:rsid w:val="00CE2C3E"/>
    <w:rsid w:val="00CE42B8"/>
    <w:rsid w:val="00CE4D4C"/>
    <w:rsid w:val="00CE5751"/>
    <w:rsid w:val="00CE732E"/>
    <w:rsid w:val="00CE75D7"/>
    <w:rsid w:val="00CF0C93"/>
    <w:rsid w:val="00CF1370"/>
    <w:rsid w:val="00CF30CF"/>
    <w:rsid w:val="00CF42DE"/>
    <w:rsid w:val="00CF5BE1"/>
    <w:rsid w:val="00CF5D86"/>
    <w:rsid w:val="00D00F16"/>
    <w:rsid w:val="00D01D08"/>
    <w:rsid w:val="00D039CE"/>
    <w:rsid w:val="00D03A0C"/>
    <w:rsid w:val="00D048DC"/>
    <w:rsid w:val="00D04E72"/>
    <w:rsid w:val="00D052F1"/>
    <w:rsid w:val="00D06DFD"/>
    <w:rsid w:val="00D07272"/>
    <w:rsid w:val="00D10603"/>
    <w:rsid w:val="00D10A73"/>
    <w:rsid w:val="00D117BD"/>
    <w:rsid w:val="00D1244A"/>
    <w:rsid w:val="00D1273D"/>
    <w:rsid w:val="00D12AF1"/>
    <w:rsid w:val="00D12E20"/>
    <w:rsid w:val="00D13CB7"/>
    <w:rsid w:val="00D15726"/>
    <w:rsid w:val="00D15CE8"/>
    <w:rsid w:val="00D166B4"/>
    <w:rsid w:val="00D168A7"/>
    <w:rsid w:val="00D201FA"/>
    <w:rsid w:val="00D2087E"/>
    <w:rsid w:val="00D209AF"/>
    <w:rsid w:val="00D20A74"/>
    <w:rsid w:val="00D20ABF"/>
    <w:rsid w:val="00D20D54"/>
    <w:rsid w:val="00D211EB"/>
    <w:rsid w:val="00D22CC9"/>
    <w:rsid w:val="00D241EA"/>
    <w:rsid w:val="00D251FE"/>
    <w:rsid w:val="00D2617E"/>
    <w:rsid w:val="00D27679"/>
    <w:rsid w:val="00D319EB"/>
    <w:rsid w:val="00D31D59"/>
    <w:rsid w:val="00D32256"/>
    <w:rsid w:val="00D33EFB"/>
    <w:rsid w:val="00D34B63"/>
    <w:rsid w:val="00D37672"/>
    <w:rsid w:val="00D37A7C"/>
    <w:rsid w:val="00D37C77"/>
    <w:rsid w:val="00D37F47"/>
    <w:rsid w:val="00D400F7"/>
    <w:rsid w:val="00D4045C"/>
    <w:rsid w:val="00D40E55"/>
    <w:rsid w:val="00D4663C"/>
    <w:rsid w:val="00D51118"/>
    <w:rsid w:val="00D513E2"/>
    <w:rsid w:val="00D52972"/>
    <w:rsid w:val="00D5339B"/>
    <w:rsid w:val="00D5386F"/>
    <w:rsid w:val="00D53A17"/>
    <w:rsid w:val="00D53C0E"/>
    <w:rsid w:val="00D53F46"/>
    <w:rsid w:val="00D53F88"/>
    <w:rsid w:val="00D55945"/>
    <w:rsid w:val="00D57ED6"/>
    <w:rsid w:val="00D614AB"/>
    <w:rsid w:val="00D62E2F"/>
    <w:rsid w:val="00D63789"/>
    <w:rsid w:val="00D63882"/>
    <w:rsid w:val="00D649AE"/>
    <w:rsid w:val="00D6727F"/>
    <w:rsid w:val="00D67301"/>
    <w:rsid w:val="00D7118E"/>
    <w:rsid w:val="00D71E1E"/>
    <w:rsid w:val="00D74E89"/>
    <w:rsid w:val="00D75126"/>
    <w:rsid w:val="00D755DD"/>
    <w:rsid w:val="00D77399"/>
    <w:rsid w:val="00D8311B"/>
    <w:rsid w:val="00D83BAF"/>
    <w:rsid w:val="00D8456B"/>
    <w:rsid w:val="00D855A6"/>
    <w:rsid w:val="00D85BF4"/>
    <w:rsid w:val="00D87401"/>
    <w:rsid w:val="00D87C5F"/>
    <w:rsid w:val="00D87D12"/>
    <w:rsid w:val="00D907A6"/>
    <w:rsid w:val="00D91BC9"/>
    <w:rsid w:val="00D92DCE"/>
    <w:rsid w:val="00D93D4D"/>
    <w:rsid w:val="00D94B00"/>
    <w:rsid w:val="00D94F15"/>
    <w:rsid w:val="00D956EE"/>
    <w:rsid w:val="00D9729B"/>
    <w:rsid w:val="00D979E0"/>
    <w:rsid w:val="00DA01B0"/>
    <w:rsid w:val="00DA02BC"/>
    <w:rsid w:val="00DA0A6C"/>
    <w:rsid w:val="00DA0CB8"/>
    <w:rsid w:val="00DA266D"/>
    <w:rsid w:val="00DA3FC7"/>
    <w:rsid w:val="00DA4DD8"/>
    <w:rsid w:val="00DA58CA"/>
    <w:rsid w:val="00DB01DE"/>
    <w:rsid w:val="00DB1389"/>
    <w:rsid w:val="00DB14D3"/>
    <w:rsid w:val="00DB32AB"/>
    <w:rsid w:val="00DB32C1"/>
    <w:rsid w:val="00DB3818"/>
    <w:rsid w:val="00DB52DD"/>
    <w:rsid w:val="00DB55CD"/>
    <w:rsid w:val="00DB733A"/>
    <w:rsid w:val="00DC00F9"/>
    <w:rsid w:val="00DC0269"/>
    <w:rsid w:val="00DC2156"/>
    <w:rsid w:val="00DC29D8"/>
    <w:rsid w:val="00DC33D8"/>
    <w:rsid w:val="00DC511F"/>
    <w:rsid w:val="00DC6E71"/>
    <w:rsid w:val="00DD0AD1"/>
    <w:rsid w:val="00DD0E45"/>
    <w:rsid w:val="00DD22A0"/>
    <w:rsid w:val="00DD2647"/>
    <w:rsid w:val="00DD30E8"/>
    <w:rsid w:val="00DD3BD4"/>
    <w:rsid w:val="00DD3C78"/>
    <w:rsid w:val="00DD5F65"/>
    <w:rsid w:val="00DD650D"/>
    <w:rsid w:val="00DD7F63"/>
    <w:rsid w:val="00DE03E6"/>
    <w:rsid w:val="00DE0847"/>
    <w:rsid w:val="00DE2E3F"/>
    <w:rsid w:val="00DE355F"/>
    <w:rsid w:val="00DE39CE"/>
    <w:rsid w:val="00DE3E60"/>
    <w:rsid w:val="00DE4864"/>
    <w:rsid w:val="00DE57DA"/>
    <w:rsid w:val="00DE5AB3"/>
    <w:rsid w:val="00DE6ECD"/>
    <w:rsid w:val="00DE73C4"/>
    <w:rsid w:val="00DF08AA"/>
    <w:rsid w:val="00DF13AE"/>
    <w:rsid w:val="00DF34BA"/>
    <w:rsid w:val="00DF42C7"/>
    <w:rsid w:val="00DF7F48"/>
    <w:rsid w:val="00E00C2D"/>
    <w:rsid w:val="00E00FCF"/>
    <w:rsid w:val="00E01850"/>
    <w:rsid w:val="00E047E3"/>
    <w:rsid w:val="00E052F2"/>
    <w:rsid w:val="00E1072C"/>
    <w:rsid w:val="00E10AAF"/>
    <w:rsid w:val="00E1146E"/>
    <w:rsid w:val="00E1216E"/>
    <w:rsid w:val="00E12C76"/>
    <w:rsid w:val="00E1387B"/>
    <w:rsid w:val="00E162FD"/>
    <w:rsid w:val="00E20909"/>
    <w:rsid w:val="00E21766"/>
    <w:rsid w:val="00E21AD8"/>
    <w:rsid w:val="00E234BD"/>
    <w:rsid w:val="00E25A63"/>
    <w:rsid w:val="00E2683E"/>
    <w:rsid w:val="00E26A4D"/>
    <w:rsid w:val="00E26EAA"/>
    <w:rsid w:val="00E2728B"/>
    <w:rsid w:val="00E272D9"/>
    <w:rsid w:val="00E30DC9"/>
    <w:rsid w:val="00E31402"/>
    <w:rsid w:val="00E317A6"/>
    <w:rsid w:val="00E324D4"/>
    <w:rsid w:val="00E33D9C"/>
    <w:rsid w:val="00E361C0"/>
    <w:rsid w:val="00E36EF6"/>
    <w:rsid w:val="00E37F1C"/>
    <w:rsid w:val="00E40530"/>
    <w:rsid w:val="00E42375"/>
    <w:rsid w:val="00E42593"/>
    <w:rsid w:val="00E463E7"/>
    <w:rsid w:val="00E50889"/>
    <w:rsid w:val="00E50CD2"/>
    <w:rsid w:val="00E5299D"/>
    <w:rsid w:val="00E52D9A"/>
    <w:rsid w:val="00E547D5"/>
    <w:rsid w:val="00E549D0"/>
    <w:rsid w:val="00E55857"/>
    <w:rsid w:val="00E56E39"/>
    <w:rsid w:val="00E57224"/>
    <w:rsid w:val="00E57331"/>
    <w:rsid w:val="00E610C1"/>
    <w:rsid w:val="00E62718"/>
    <w:rsid w:val="00E62A66"/>
    <w:rsid w:val="00E652C1"/>
    <w:rsid w:val="00E67131"/>
    <w:rsid w:val="00E674CC"/>
    <w:rsid w:val="00E70929"/>
    <w:rsid w:val="00E7132F"/>
    <w:rsid w:val="00E72669"/>
    <w:rsid w:val="00E729D7"/>
    <w:rsid w:val="00E72DFC"/>
    <w:rsid w:val="00E764D2"/>
    <w:rsid w:val="00E76DC9"/>
    <w:rsid w:val="00E770F3"/>
    <w:rsid w:val="00E7770E"/>
    <w:rsid w:val="00E77ED8"/>
    <w:rsid w:val="00E80F88"/>
    <w:rsid w:val="00E819A1"/>
    <w:rsid w:val="00E81B34"/>
    <w:rsid w:val="00E81C73"/>
    <w:rsid w:val="00E829B2"/>
    <w:rsid w:val="00E846C0"/>
    <w:rsid w:val="00E84FBE"/>
    <w:rsid w:val="00E8559A"/>
    <w:rsid w:val="00E86E48"/>
    <w:rsid w:val="00E87459"/>
    <w:rsid w:val="00E8755C"/>
    <w:rsid w:val="00E91BA5"/>
    <w:rsid w:val="00E92EB7"/>
    <w:rsid w:val="00E934B4"/>
    <w:rsid w:val="00E942DD"/>
    <w:rsid w:val="00E96588"/>
    <w:rsid w:val="00E96AFA"/>
    <w:rsid w:val="00EA301A"/>
    <w:rsid w:val="00EA30F9"/>
    <w:rsid w:val="00EA448D"/>
    <w:rsid w:val="00EA470F"/>
    <w:rsid w:val="00EA4B0A"/>
    <w:rsid w:val="00EA4E28"/>
    <w:rsid w:val="00EA4E4B"/>
    <w:rsid w:val="00EA62D3"/>
    <w:rsid w:val="00EA6DA4"/>
    <w:rsid w:val="00EA7BE5"/>
    <w:rsid w:val="00EB0E62"/>
    <w:rsid w:val="00EB25E0"/>
    <w:rsid w:val="00EB583A"/>
    <w:rsid w:val="00EB64B1"/>
    <w:rsid w:val="00EB75EE"/>
    <w:rsid w:val="00EB7A9F"/>
    <w:rsid w:val="00EC3818"/>
    <w:rsid w:val="00EC4263"/>
    <w:rsid w:val="00EC4A58"/>
    <w:rsid w:val="00EC6425"/>
    <w:rsid w:val="00ED0BC2"/>
    <w:rsid w:val="00ED0F53"/>
    <w:rsid w:val="00ED17C2"/>
    <w:rsid w:val="00ED289B"/>
    <w:rsid w:val="00ED318C"/>
    <w:rsid w:val="00EE0ED4"/>
    <w:rsid w:val="00EE0EF8"/>
    <w:rsid w:val="00EE1BC3"/>
    <w:rsid w:val="00EE2A83"/>
    <w:rsid w:val="00EE2E77"/>
    <w:rsid w:val="00EE3FF3"/>
    <w:rsid w:val="00EE4065"/>
    <w:rsid w:val="00EE4666"/>
    <w:rsid w:val="00EE5EB9"/>
    <w:rsid w:val="00EF2D89"/>
    <w:rsid w:val="00EF4F0B"/>
    <w:rsid w:val="00EF5911"/>
    <w:rsid w:val="00EF5CD5"/>
    <w:rsid w:val="00EF646D"/>
    <w:rsid w:val="00EF6645"/>
    <w:rsid w:val="00EF67A5"/>
    <w:rsid w:val="00EF6A8F"/>
    <w:rsid w:val="00EF74CB"/>
    <w:rsid w:val="00F00656"/>
    <w:rsid w:val="00F00CC0"/>
    <w:rsid w:val="00F00E81"/>
    <w:rsid w:val="00F01527"/>
    <w:rsid w:val="00F0378B"/>
    <w:rsid w:val="00F046BD"/>
    <w:rsid w:val="00F04ABF"/>
    <w:rsid w:val="00F04C20"/>
    <w:rsid w:val="00F05E6E"/>
    <w:rsid w:val="00F06893"/>
    <w:rsid w:val="00F06F46"/>
    <w:rsid w:val="00F07C27"/>
    <w:rsid w:val="00F10EAE"/>
    <w:rsid w:val="00F11575"/>
    <w:rsid w:val="00F135B6"/>
    <w:rsid w:val="00F15EF9"/>
    <w:rsid w:val="00F178D7"/>
    <w:rsid w:val="00F204E8"/>
    <w:rsid w:val="00F22325"/>
    <w:rsid w:val="00F23228"/>
    <w:rsid w:val="00F254C1"/>
    <w:rsid w:val="00F2647C"/>
    <w:rsid w:val="00F31A70"/>
    <w:rsid w:val="00F3292C"/>
    <w:rsid w:val="00F35968"/>
    <w:rsid w:val="00F37F15"/>
    <w:rsid w:val="00F40FAB"/>
    <w:rsid w:val="00F428AB"/>
    <w:rsid w:val="00F454EA"/>
    <w:rsid w:val="00F45525"/>
    <w:rsid w:val="00F4580A"/>
    <w:rsid w:val="00F4694B"/>
    <w:rsid w:val="00F46CCF"/>
    <w:rsid w:val="00F51F68"/>
    <w:rsid w:val="00F52BF7"/>
    <w:rsid w:val="00F535FC"/>
    <w:rsid w:val="00F53E0B"/>
    <w:rsid w:val="00F550C3"/>
    <w:rsid w:val="00F55956"/>
    <w:rsid w:val="00F60016"/>
    <w:rsid w:val="00F60DEB"/>
    <w:rsid w:val="00F611E5"/>
    <w:rsid w:val="00F61307"/>
    <w:rsid w:val="00F63E00"/>
    <w:rsid w:val="00F654E2"/>
    <w:rsid w:val="00F66283"/>
    <w:rsid w:val="00F6766C"/>
    <w:rsid w:val="00F6787A"/>
    <w:rsid w:val="00F678B0"/>
    <w:rsid w:val="00F67B8A"/>
    <w:rsid w:val="00F71A05"/>
    <w:rsid w:val="00F730BA"/>
    <w:rsid w:val="00F73B0D"/>
    <w:rsid w:val="00F75EDD"/>
    <w:rsid w:val="00F7618B"/>
    <w:rsid w:val="00F82BB8"/>
    <w:rsid w:val="00F85598"/>
    <w:rsid w:val="00F8712F"/>
    <w:rsid w:val="00F902E1"/>
    <w:rsid w:val="00F9043B"/>
    <w:rsid w:val="00F90737"/>
    <w:rsid w:val="00F90C6C"/>
    <w:rsid w:val="00F91982"/>
    <w:rsid w:val="00F91A73"/>
    <w:rsid w:val="00F92FA8"/>
    <w:rsid w:val="00F93491"/>
    <w:rsid w:val="00F93A10"/>
    <w:rsid w:val="00F95CFB"/>
    <w:rsid w:val="00F96A86"/>
    <w:rsid w:val="00FA09E0"/>
    <w:rsid w:val="00FA0D01"/>
    <w:rsid w:val="00FA0F93"/>
    <w:rsid w:val="00FA121A"/>
    <w:rsid w:val="00FA2649"/>
    <w:rsid w:val="00FA434A"/>
    <w:rsid w:val="00FA44FC"/>
    <w:rsid w:val="00FA477B"/>
    <w:rsid w:val="00FA5A37"/>
    <w:rsid w:val="00FA5FE9"/>
    <w:rsid w:val="00FB0073"/>
    <w:rsid w:val="00FB060A"/>
    <w:rsid w:val="00FB2A18"/>
    <w:rsid w:val="00FB3B64"/>
    <w:rsid w:val="00FB51F8"/>
    <w:rsid w:val="00FB5C7F"/>
    <w:rsid w:val="00FB6146"/>
    <w:rsid w:val="00FB6B7C"/>
    <w:rsid w:val="00FB6C73"/>
    <w:rsid w:val="00FB6D7D"/>
    <w:rsid w:val="00FB75B0"/>
    <w:rsid w:val="00FC1A93"/>
    <w:rsid w:val="00FC278D"/>
    <w:rsid w:val="00FC3073"/>
    <w:rsid w:val="00FC62F1"/>
    <w:rsid w:val="00FC6D4E"/>
    <w:rsid w:val="00FC7A4D"/>
    <w:rsid w:val="00FC7C4E"/>
    <w:rsid w:val="00FD03AC"/>
    <w:rsid w:val="00FD22C5"/>
    <w:rsid w:val="00FD279C"/>
    <w:rsid w:val="00FD3662"/>
    <w:rsid w:val="00FD373E"/>
    <w:rsid w:val="00FD385D"/>
    <w:rsid w:val="00FD5338"/>
    <w:rsid w:val="00FD56C0"/>
    <w:rsid w:val="00FD66C1"/>
    <w:rsid w:val="00FD7279"/>
    <w:rsid w:val="00FD7BC1"/>
    <w:rsid w:val="00FE0CF0"/>
    <w:rsid w:val="00FE10D7"/>
    <w:rsid w:val="00FE3583"/>
    <w:rsid w:val="00FE3C85"/>
    <w:rsid w:val="00FE46FF"/>
    <w:rsid w:val="00FE60C7"/>
    <w:rsid w:val="00FE65B1"/>
    <w:rsid w:val="00FE76FF"/>
    <w:rsid w:val="00FF0395"/>
    <w:rsid w:val="00FF07AA"/>
    <w:rsid w:val="00FF207F"/>
    <w:rsid w:val="00FF596B"/>
    <w:rsid w:val="00FF5A06"/>
    <w:rsid w:val="00FF614E"/>
    <w:rsid w:val="00FF6745"/>
    <w:rsid w:val="00FF7009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1BB756"/>
  <w15:docId w15:val="{3F0D1737-BDEA-4F4D-A4C9-6C3D056D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4C3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964C39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qFormat/>
    <w:rsid w:val="00964C39"/>
    <w:pPr>
      <w:numPr>
        <w:ilvl w:val="1"/>
      </w:numPr>
      <w:spacing w:before="240" w:after="60"/>
      <w:outlineLvl w:val="1"/>
    </w:pPr>
    <w:rPr>
      <w:rFonts w:cs="Arial"/>
      <w:bCs w:val="0"/>
      <w:iCs/>
      <w:szCs w:val="28"/>
    </w:rPr>
  </w:style>
  <w:style w:type="paragraph" w:styleId="Heading3">
    <w:name w:val="heading 3"/>
    <w:basedOn w:val="Heading1"/>
    <w:next w:val="Normal"/>
    <w:qFormat/>
    <w:rsid w:val="00964C39"/>
    <w:pPr>
      <w:numPr>
        <w:ilvl w:val="2"/>
      </w:numPr>
      <w:spacing w:before="240" w:after="60"/>
      <w:outlineLvl w:val="2"/>
    </w:pPr>
    <w:rPr>
      <w:rFonts w:cs="Arial"/>
      <w:bCs w:val="0"/>
      <w:szCs w:val="26"/>
    </w:rPr>
  </w:style>
  <w:style w:type="paragraph" w:styleId="Heading4">
    <w:name w:val="heading 4"/>
    <w:basedOn w:val="Heading1"/>
    <w:next w:val="Normal"/>
    <w:qFormat/>
    <w:rsid w:val="00964C39"/>
    <w:pPr>
      <w:numPr>
        <w:ilvl w:val="3"/>
      </w:numPr>
      <w:spacing w:before="240" w:after="60"/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qFormat/>
    <w:rsid w:val="00964C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64C3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4C3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64C3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64C3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4C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C3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C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64C3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964C39"/>
  </w:style>
  <w:style w:type="paragraph" w:styleId="BodyText">
    <w:name w:val="Body Text"/>
    <w:basedOn w:val="Normal"/>
    <w:rsid w:val="00964C39"/>
    <w:rPr>
      <w:rFonts w:cs="Arial"/>
      <w:sz w:val="16"/>
    </w:rPr>
  </w:style>
  <w:style w:type="paragraph" w:styleId="BodyText2">
    <w:name w:val="Body Text 2"/>
    <w:basedOn w:val="Normal"/>
    <w:rsid w:val="00964C39"/>
    <w:pPr>
      <w:jc w:val="center"/>
    </w:pPr>
    <w:rPr>
      <w:rFonts w:cs="Arial"/>
      <w:sz w:val="12"/>
    </w:rPr>
  </w:style>
  <w:style w:type="paragraph" w:styleId="Caption">
    <w:name w:val="caption"/>
    <w:basedOn w:val="Normal"/>
    <w:next w:val="Normal"/>
    <w:qFormat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 w:after="120"/>
    </w:pPr>
    <w:rPr>
      <w:rFonts w:ascii="Times New Roman" w:hAnsi="Times New Roman"/>
      <w:b/>
      <w:bCs/>
      <w:szCs w:val="20"/>
    </w:rPr>
  </w:style>
  <w:style w:type="character" w:styleId="FollowedHyperlink">
    <w:name w:val="FollowedHyperlink"/>
    <w:rsid w:val="00964C39"/>
    <w:rPr>
      <w:color w:val="800080"/>
      <w:u w:val="single"/>
    </w:rPr>
  </w:style>
  <w:style w:type="paragraph" w:styleId="Index1">
    <w:name w:val="index 1"/>
    <w:basedOn w:val="Normal"/>
    <w:next w:val="Normal"/>
    <w:semiHidden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</w:pPr>
    <w:rPr>
      <w:rFonts w:ascii="Times New Roman" w:hAnsi="Times New Roman"/>
      <w:sz w:val="24"/>
      <w:szCs w:val="2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Strong">
    <w:name w:val="Strong"/>
    <w:qFormat/>
    <w:rsid w:val="00964C39"/>
    <w:rPr>
      <w:b/>
      <w:bCs/>
    </w:rPr>
  </w:style>
  <w:style w:type="paragraph" w:styleId="Title">
    <w:name w:val="Title"/>
    <w:basedOn w:val="Normal"/>
    <w:qFormat/>
    <w:rsid w:val="00964C39"/>
    <w:pPr>
      <w:jc w:val="center"/>
    </w:pPr>
    <w:rPr>
      <w:rFonts w:cs="Arial"/>
      <w:b/>
      <w:bCs/>
      <w:sz w:val="32"/>
    </w:rPr>
  </w:style>
  <w:style w:type="paragraph" w:styleId="TOC2">
    <w:name w:val="toc 2"/>
    <w:basedOn w:val="Normal"/>
    <w:next w:val="Normal"/>
    <w:autoRedefine/>
    <w:semiHidden/>
    <w:rsid w:val="00964C39"/>
    <w:pPr>
      <w:ind w:left="200"/>
    </w:pPr>
  </w:style>
  <w:style w:type="paragraph" w:styleId="TOC3">
    <w:name w:val="toc 3"/>
    <w:basedOn w:val="Normal"/>
    <w:next w:val="Normal"/>
    <w:autoRedefine/>
    <w:semiHidden/>
    <w:rsid w:val="00964C39"/>
    <w:pPr>
      <w:ind w:left="400"/>
    </w:pPr>
  </w:style>
  <w:style w:type="paragraph" w:styleId="TOC4">
    <w:name w:val="toc 4"/>
    <w:basedOn w:val="Normal"/>
    <w:next w:val="Normal"/>
    <w:autoRedefine/>
    <w:semiHidden/>
    <w:rsid w:val="00964C39"/>
    <w:pPr>
      <w:ind w:left="600"/>
    </w:pPr>
  </w:style>
  <w:style w:type="paragraph" w:styleId="TOC5">
    <w:name w:val="toc 5"/>
    <w:basedOn w:val="Normal"/>
    <w:next w:val="Normal"/>
    <w:autoRedefine/>
    <w:semiHidden/>
    <w:rsid w:val="00964C39"/>
    <w:pPr>
      <w:ind w:left="800"/>
    </w:pPr>
  </w:style>
  <w:style w:type="paragraph" w:styleId="TOC6">
    <w:name w:val="toc 6"/>
    <w:basedOn w:val="Normal"/>
    <w:next w:val="Normal"/>
    <w:autoRedefine/>
    <w:semiHidden/>
    <w:rsid w:val="00964C39"/>
    <w:pPr>
      <w:ind w:left="1000"/>
    </w:pPr>
  </w:style>
  <w:style w:type="paragraph" w:styleId="TOC7">
    <w:name w:val="toc 7"/>
    <w:basedOn w:val="Normal"/>
    <w:next w:val="Normal"/>
    <w:autoRedefine/>
    <w:semiHidden/>
    <w:rsid w:val="00964C39"/>
    <w:pPr>
      <w:ind w:left="1200"/>
    </w:pPr>
  </w:style>
  <w:style w:type="paragraph" w:styleId="TOC8">
    <w:name w:val="toc 8"/>
    <w:basedOn w:val="Normal"/>
    <w:next w:val="Normal"/>
    <w:autoRedefine/>
    <w:semiHidden/>
    <w:rsid w:val="00964C39"/>
    <w:pPr>
      <w:ind w:left="1400"/>
    </w:pPr>
  </w:style>
  <w:style w:type="paragraph" w:styleId="TOC9">
    <w:name w:val="toc 9"/>
    <w:basedOn w:val="Normal"/>
    <w:next w:val="Normal"/>
    <w:autoRedefine/>
    <w:semiHidden/>
    <w:rsid w:val="00964C39"/>
    <w:pPr>
      <w:ind w:left="1600"/>
    </w:pPr>
  </w:style>
  <w:style w:type="character" w:styleId="PageNumber">
    <w:name w:val="page number"/>
    <w:basedOn w:val="DefaultParagraphFont"/>
    <w:rsid w:val="007F4708"/>
  </w:style>
  <w:style w:type="paragraph" w:styleId="BalloonText">
    <w:name w:val="Balloon Text"/>
    <w:basedOn w:val="Normal"/>
    <w:link w:val="BalloonTextChar"/>
    <w:uiPriority w:val="99"/>
    <w:semiHidden/>
    <w:rsid w:val="00797688"/>
    <w:rPr>
      <w:rFonts w:ascii="Tahoma" w:hAnsi="Tahoma"/>
      <w:sz w:val="16"/>
      <w:szCs w:val="16"/>
    </w:rPr>
  </w:style>
  <w:style w:type="paragraph" w:customStyle="1" w:styleId="Heading2Normal">
    <w:name w:val="Heading 2 Normal"/>
    <w:basedOn w:val="Normal"/>
    <w:rsid w:val="005E56F7"/>
    <w:pPr>
      <w:ind w:left="288"/>
    </w:pPr>
    <w:rPr>
      <w:szCs w:val="20"/>
    </w:rPr>
  </w:style>
  <w:style w:type="character" w:styleId="CommentReference">
    <w:name w:val="annotation reference"/>
    <w:uiPriority w:val="99"/>
    <w:semiHidden/>
    <w:rsid w:val="00116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16E0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6E0E"/>
    <w:rPr>
      <w:b/>
      <w:bCs/>
    </w:rPr>
  </w:style>
  <w:style w:type="paragraph" w:styleId="Revision">
    <w:name w:val="Revision"/>
    <w:hidden/>
    <w:uiPriority w:val="99"/>
    <w:semiHidden/>
    <w:rsid w:val="00FE65B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EB75EE"/>
    <w:pPr>
      <w:ind w:left="720"/>
      <w:contextualSpacing/>
    </w:pPr>
  </w:style>
  <w:style w:type="character" w:customStyle="1" w:styleId="CommentTextChar">
    <w:name w:val="Comment Text Char"/>
    <w:link w:val="CommentText"/>
    <w:uiPriority w:val="99"/>
    <w:semiHidden/>
    <w:rsid w:val="00362029"/>
    <w:rPr>
      <w:rFonts w:ascii="Arial" w:hAnsi="Arial"/>
    </w:rPr>
  </w:style>
  <w:style w:type="character" w:customStyle="1" w:styleId="CommentSubjectChar">
    <w:name w:val="Comment Subject Char"/>
    <w:link w:val="CommentSubject"/>
    <w:uiPriority w:val="99"/>
    <w:semiHidden/>
    <w:rsid w:val="00362029"/>
    <w:rPr>
      <w:rFonts w:ascii="Arial" w:hAnsi="Arial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362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ballard\Application%20Data\Microsoft\Templates\SW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3900-0350-418E-B8ED-8E4B9FA7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 Doc.dot</Template>
  <TotalTime>8</TotalTime>
  <Pages>10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Texas State University</Company>
  <LinksUpToDate>false</LinksUpToDate>
  <CharactersWithSpaces>10628</CharactersWithSpaces>
  <SharedDoc>false</SharedDoc>
  <HLinks>
    <vt:vector size="48" baseType="variant">
      <vt:variant>
        <vt:i4>3342463</vt:i4>
      </vt:variant>
      <vt:variant>
        <vt:i4>21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18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15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12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9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6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3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0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Software Documentation</dc:subject>
  <dc:creator>I Gede Sutapa</dc:creator>
  <cp:lastModifiedBy>Ganesh G</cp:lastModifiedBy>
  <cp:revision>4</cp:revision>
  <cp:lastPrinted>2012-04-18T14:27:00Z</cp:lastPrinted>
  <dcterms:created xsi:type="dcterms:W3CDTF">2023-12-06T05:33:00Z</dcterms:created>
  <dcterms:modified xsi:type="dcterms:W3CDTF">2023-12-06T05:41:00Z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1500-05-020</vt:lpwstr>
  </property>
  <property fmtid="{D5CDD505-2E9C-101B-9397-08002B2CF9AE}" pid="3" name="_DocHome">
    <vt:i4>1006243492</vt:i4>
  </property>
</Properties>
</file>